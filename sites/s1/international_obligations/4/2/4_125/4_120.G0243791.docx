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19" w:rsidRDefault="00FB6B19">
      <w:pPr>
        <w:rPr>
          <w:sz w:val="2"/>
        </w:rPr>
      </w:pPr>
      <w:r>
        <w:rPr>
          <w:noProof/>
          <w:sz w:val="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5.05pt;margin-top:722.65pt;width:198pt;height:18pt;z-index:1;mso-position-horizontal-relative:page" stroked="f">
            <v:textbox style="mso-next-textbox:#_x0000_s1028" inset="0,0,0,0">
              <w:txbxContent>
                <w:p w:rsidR="0013748B" w:rsidRDefault="00137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GE.08-</w:t>
                  </w: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FILLIN "Введ</w:instrText>
                  </w:r>
                  <w:r>
                    <w:instrText>и</w:instrText>
                  </w:r>
                  <w:r>
                    <w:rPr>
                      <w:lang w:val="en-US"/>
                    </w:rPr>
                    <w:instrText xml:space="preserve">те номер документа"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42678</w:t>
                  </w:r>
                  <w:r>
                    <w:rPr>
                      <w:lang w:val="en-US"/>
                    </w:rPr>
                    <w:fldChar w:fldCharType="end"/>
                  </w:r>
                  <w:r>
                    <w:rPr>
                      <w:lang w:val="en-US"/>
                    </w:rPr>
                    <w:t xml:space="preserve">   (R)    270608    300608</w:t>
                  </w:r>
                </w:p>
              </w:txbxContent>
            </v:textbox>
            <w10:wrap anchorx="page"/>
            <w10:anchorlock/>
          </v:shape>
        </w:pict>
      </w:r>
    </w:p>
    <w:tbl>
      <w:tblPr>
        <w:tblW w:w="963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1"/>
        <w:gridCol w:w="4458"/>
      </w:tblGrid>
      <w:tr w:rsidR="00FB6B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81" w:type="dxa"/>
            <w:tcBorders>
              <w:bottom w:val="single" w:sz="18" w:space="0" w:color="auto"/>
            </w:tcBorders>
          </w:tcPr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spacing w:line="216" w:lineRule="auto"/>
            </w:pPr>
            <w:r>
              <w:rPr>
                <w:b/>
                <w:sz w:val="30"/>
              </w:rPr>
              <w:t>ОРГАНИЗАЦИЯ</w:t>
            </w:r>
            <w:r>
              <w:rPr>
                <w:b/>
                <w:sz w:val="30"/>
                <w:lang w:val="en-US"/>
              </w:rPr>
              <w:t xml:space="preserve"> </w:t>
            </w:r>
            <w:r>
              <w:rPr>
                <w:b/>
                <w:sz w:val="30"/>
              </w:rPr>
              <w:br/>
              <w:t>ОБЪЕДИНЕННЫХ</w:t>
            </w:r>
            <w:r>
              <w:t xml:space="preserve"> </w:t>
            </w:r>
            <w:r>
              <w:rPr>
                <w:b/>
                <w:sz w:val="30"/>
              </w:rPr>
              <w:t>НАЦИЙ</w:t>
            </w:r>
          </w:p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20"/>
              </w:rPr>
            </w:pPr>
          </w:p>
        </w:tc>
        <w:tc>
          <w:tcPr>
            <w:tcW w:w="4458" w:type="dxa"/>
            <w:tcBorders>
              <w:bottom w:val="single" w:sz="18" w:space="0" w:color="auto"/>
            </w:tcBorders>
          </w:tcPr>
          <w:p w:rsidR="00FB6B19" w:rsidRDefault="00FB6B19">
            <w:pPr>
              <w:pStyle w:val="Heading5"/>
              <w:jc w:val="right"/>
              <w:rPr>
                <w:b/>
                <w:i w:val="0"/>
                <w:sz w:val="72"/>
                <w:u w:val="none"/>
              </w:rPr>
            </w:pPr>
            <w:r>
              <w:rPr>
                <w:b/>
                <w:i w:val="0"/>
                <w:sz w:val="72"/>
                <w:u w:val="none"/>
              </w:rPr>
              <w:t>CERD</w:t>
            </w:r>
          </w:p>
        </w:tc>
      </w:tr>
    </w:tbl>
    <w:p w:rsidR="00FB6B19" w:rsidRDefault="00FB6B19">
      <w:pPr>
        <w:tabs>
          <w:tab w:val="left" w:pos="0"/>
          <w:tab w:val="left" w:pos="7086"/>
        </w:tabs>
        <w:suppressAutoHyphens/>
        <w:spacing w:line="216" w:lineRule="auto"/>
        <w:rPr>
          <w:sz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5063"/>
        <w:gridCol w:w="3046"/>
      </w:tblGrid>
      <w:tr w:rsidR="00FB6B19">
        <w:tblPrEx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36" w:space="0" w:color="auto"/>
            </w:tcBorders>
          </w:tcPr>
          <w:bookmarkStart w:id="0" w:name="_MON_1113892389"/>
          <w:bookmarkEnd w:id="0"/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ind w:left="30" w:right="270"/>
              <w:rPr>
                <w:sz w:val="2"/>
              </w:rPr>
            </w:pPr>
            <w:r>
              <w:rPr>
                <w:sz w:val="20"/>
              </w:rPr>
              <w:object w:dxaOrig="1206" w:dyaOrig="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49.5pt" o:ole="" fillcolor="window">
                  <v:imagedata r:id="rId7" o:title=""/>
                </v:shape>
                <o:OLEObject Type="Embed" ProgID="Word.Picture.8" ShapeID="_x0000_i1025" DrawAspect="Content" ObjectID="_1395474570" r:id="rId8"/>
              </w:object>
            </w:r>
          </w:p>
          <w:p w:rsidR="00FB6B19" w:rsidRDefault="00FB6B19">
            <w:pPr>
              <w:pStyle w:val="a"/>
              <w:tabs>
                <w:tab w:val="left" w:pos="0"/>
                <w:tab w:val="left" w:pos="567"/>
                <w:tab w:val="left" w:pos="1134"/>
                <w:tab w:val="left" w:pos="1701"/>
                <w:tab w:val="left" w:pos="2268"/>
                <w:tab w:val="left" w:pos="7086"/>
              </w:tabs>
              <w:suppressAutoHyphens/>
              <w:spacing w:line="1" w:lineRule="exact"/>
              <w:ind w:left="30" w:right="270"/>
              <w:rPr>
                <w:rFonts w:ascii="Times New Roman" w:hAnsi="Times New Roman"/>
                <w:vanish/>
                <w:sz w:val="20"/>
              </w:rPr>
            </w:pPr>
            <w:r>
              <w:rPr>
                <w:rFonts w:ascii="Times New Roman" w:hAnsi="Times New Roman"/>
                <w:vanish/>
                <w:sz w:val="20"/>
              </w:rPr>
              <w:fldChar w:fldCharType="begin"/>
            </w:r>
            <w:r>
              <w:rPr>
                <w:rFonts w:ascii="Times New Roman" w:hAnsi="Times New Roman"/>
                <w:vanish/>
                <w:sz w:val="20"/>
              </w:rPr>
              <w:instrText>SEQ _endnote  \* ARABIC</w:instrText>
            </w:r>
            <w:r>
              <w:rPr>
                <w:rFonts w:ascii="Times New Roman" w:hAnsi="Times New Roman"/>
                <w:vanish/>
                <w:sz w:val="20"/>
              </w:rPr>
              <w:fldChar w:fldCharType="separate"/>
            </w:r>
            <w:r w:rsidR="00794BCC">
              <w:rPr>
                <w:rFonts w:ascii="Times New Roman" w:hAnsi="Times New Roman"/>
                <w:noProof/>
                <w:vanish/>
                <w:sz w:val="20"/>
              </w:rPr>
              <w:t>1</w:t>
            </w:r>
            <w:r>
              <w:rPr>
                <w:rFonts w:ascii="Times New Roman" w:hAnsi="Times New Roman"/>
                <w:vanish/>
                <w:sz w:val="20"/>
              </w:rPr>
              <w:fldChar w:fldCharType="end"/>
            </w:r>
          </w:p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rPr>
                <w:sz w:val="20"/>
              </w:rPr>
            </w:pPr>
          </w:p>
        </w:tc>
        <w:tc>
          <w:tcPr>
            <w:tcW w:w="5063" w:type="dxa"/>
            <w:tcBorders>
              <w:bottom w:val="single" w:sz="36" w:space="0" w:color="auto"/>
            </w:tcBorders>
          </w:tcPr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ind w:right="283"/>
              <w:rPr>
                <w:sz w:val="20"/>
              </w:rPr>
            </w:pPr>
          </w:p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  <w:sz w:val="40"/>
              </w:rPr>
              <w:t>М</w:t>
            </w:r>
            <w:r>
              <w:rPr>
                <w:i/>
              </w:rPr>
              <w:t xml:space="preserve">ЕЖДУНАРОДНАЯ </w:t>
            </w:r>
            <w:r>
              <w:rPr>
                <w:i/>
              </w:rPr>
              <w:br/>
              <w:t xml:space="preserve">КОНВЕНЦИЯ </w:t>
            </w:r>
            <w:r>
              <w:rPr>
                <w:i/>
              </w:rPr>
              <w:br/>
              <w:t xml:space="preserve">О ЛИКВИДАЦИИ </w:t>
            </w:r>
            <w:r>
              <w:rPr>
                <w:i/>
              </w:rPr>
              <w:br/>
              <w:t xml:space="preserve">ВСЕХ ФОРМ </w:t>
            </w:r>
            <w:r>
              <w:rPr>
                <w:i/>
              </w:rPr>
              <w:br/>
              <w:t>РАСОВОЙ ДИСКРИМИНАЦИИ</w:t>
            </w:r>
          </w:p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spacing w:line="312" w:lineRule="auto"/>
              <w:ind w:right="283"/>
              <w:rPr>
                <w:sz w:val="20"/>
              </w:rPr>
            </w:pPr>
          </w:p>
        </w:tc>
        <w:tc>
          <w:tcPr>
            <w:tcW w:w="3046" w:type="dxa"/>
            <w:tcBorders>
              <w:bottom w:val="single" w:sz="36" w:space="0" w:color="auto"/>
            </w:tcBorders>
          </w:tcPr>
          <w:p w:rsidR="00FB6B19" w:rsidRDefault="00FB6B19"/>
          <w:p w:rsidR="00FB6B19" w:rsidRDefault="00FB6B19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Distr</w:t>
            </w:r>
            <w:r>
              <w:rPr>
                <w:sz w:val="22"/>
              </w:rPr>
              <w:t>.</w:t>
            </w:r>
          </w:p>
          <w:p w:rsidR="00FB6B19" w:rsidRDefault="00FB6B19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bookmarkStart w:id="1" w:name="ПолеСоСписком1"/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FORMDROPDOWN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1"/>
          </w:p>
          <w:p w:rsidR="00FB6B19" w:rsidRDefault="00FB6B19">
            <w:pPr>
              <w:pStyle w:val="a"/>
              <w:widowControl/>
              <w:tabs>
                <w:tab w:val="left" w:pos="567"/>
                <w:tab w:val="left" w:pos="1134"/>
                <w:tab w:val="left" w:pos="1701"/>
                <w:tab w:val="left" w:pos="2268"/>
                <w:tab w:val="left" w:pos="6237"/>
              </w:tabs>
              <w:spacing w:line="216" w:lineRule="auto"/>
              <w:rPr>
                <w:rFonts w:ascii="Times New Roman" w:hAnsi="Times New Roman"/>
                <w:snapToGrid/>
                <w:sz w:val="22"/>
              </w:rPr>
            </w:pPr>
          </w:p>
          <w:p w:rsidR="00FB6B19" w:rsidRDefault="00FB6B19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FILLIN</w:instrText>
            </w:r>
            <w:r>
              <w:rPr>
                <w:sz w:val="22"/>
              </w:rPr>
              <w:instrText xml:space="preserve">  "Введите символ документа" \* </w:instrText>
            </w:r>
            <w:r>
              <w:rPr>
                <w:sz w:val="22"/>
                <w:lang w:val="en-US"/>
              </w:rPr>
              <w:instrText>MERGEFORMAT</w:instrText>
            </w:r>
            <w:r>
              <w:rPr>
                <w:sz w:val="22"/>
              </w:rPr>
              <w:instrText xml:space="preserve"> </w:instrText>
            </w:r>
            <w:r w:rsidR="00805590">
              <w:rPr>
                <w:sz w:val="22"/>
                <w:lang w:val="en-US"/>
              </w:rPr>
              <w:fldChar w:fldCharType="separate"/>
            </w:r>
            <w:r w:rsidR="00805590">
              <w:rPr>
                <w:sz w:val="22"/>
                <w:lang w:val="en-US"/>
              </w:rPr>
              <w:t>CERD/C/73/1</w:t>
            </w:r>
            <w:r>
              <w:rPr>
                <w:sz w:val="22"/>
                <w:lang w:val="en-US"/>
              </w:rPr>
              <w:fldChar w:fldCharType="end"/>
            </w:r>
          </w:p>
          <w:p w:rsidR="00FB6B19" w:rsidRDefault="00FB6B19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FILLIN</w:instrText>
            </w:r>
            <w:r>
              <w:rPr>
                <w:sz w:val="22"/>
              </w:rPr>
              <w:instrText xml:space="preserve">  "Введите дату документа" \* </w:instrText>
            </w:r>
            <w:r>
              <w:rPr>
                <w:sz w:val="22"/>
                <w:lang w:val="en-US"/>
              </w:rPr>
              <w:instrText>MERGEFORMAT</w:instrText>
            </w:r>
            <w:r>
              <w:rPr>
                <w:sz w:val="22"/>
              </w:rPr>
              <w:instrText xml:space="preserve"> </w:instrText>
            </w:r>
            <w:r w:rsidR="00805590">
              <w:rPr>
                <w:sz w:val="22"/>
                <w:lang w:val="en-US"/>
              </w:rPr>
              <w:fldChar w:fldCharType="separate"/>
            </w:r>
            <w:r w:rsidR="00805590">
              <w:rPr>
                <w:sz w:val="22"/>
                <w:lang w:val="en-US"/>
              </w:rPr>
              <w:t>23 June 2008</w:t>
            </w:r>
            <w:r>
              <w:rPr>
                <w:sz w:val="22"/>
                <w:lang w:val="en-US"/>
              </w:rPr>
              <w:fldChar w:fldCharType="end"/>
            </w:r>
          </w:p>
          <w:p w:rsidR="00FB6B19" w:rsidRDefault="00FB6B19">
            <w:pPr>
              <w:spacing w:line="216" w:lineRule="auto"/>
              <w:rPr>
                <w:sz w:val="22"/>
              </w:rPr>
            </w:pPr>
          </w:p>
          <w:p w:rsidR="00FB6B19" w:rsidRDefault="00FB6B19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RUSSIAN</w:t>
            </w:r>
          </w:p>
          <w:p w:rsidR="00FB6B19" w:rsidRDefault="00FB6B19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Original:  </w:t>
            </w:r>
            <w:r>
              <w:rPr>
                <w:sz w:val="22"/>
                <w:lang w:val="en-US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</w:ddList>
                </w:ffData>
              </w:fldChar>
            </w:r>
            <w:bookmarkStart w:id="2" w:name="ПолеСоСписком2"/>
            <w:r>
              <w:rPr>
                <w:sz w:val="22"/>
                <w:lang w:val="en-US"/>
              </w:rPr>
              <w:instrText xml:space="preserve"> FORMDROPDOWN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2"/>
          </w:p>
          <w:p w:rsidR="00FB6B19" w:rsidRDefault="00FB6B19">
            <w:pPr>
              <w:rPr>
                <w:lang w:val="en-US"/>
              </w:rPr>
            </w:pPr>
          </w:p>
          <w:p w:rsidR="00FB6B19" w:rsidRDefault="00FB6B19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ind w:left="284"/>
              <w:rPr>
                <w:sz w:val="22"/>
              </w:rPr>
            </w:pPr>
          </w:p>
        </w:tc>
      </w:tr>
    </w:tbl>
    <w:p w:rsidR="00FB6B19" w:rsidRDefault="00FB6B19">
      <w:pPr>
        <w:tabs>
          <w:tab w:val="left" w:pos="0"/>
          <w:tab w:val="left" w:pos="7086"/>
        </w:tabs>
        <w:suppressAutoHyphens/>
        <w:rPr>
          <w:lang w:val="en-US"/>
        </w:rPr>
      </w:pPr>
    </w:p>
    <w:p w:rsidR="000B398A" w:rsidRDefault="000B398A" w:rsidP="000B398A">
      <w:r>
        <w:t>КОМИТЕТ ПО ЛИКВИДАЦИИ</w:t>
      </w:r>
    </w:p>
    <w:p w:rsidR="000B398A" w:rsidRDefault="000B398A" w:rsidP="000B398A">
      <w:r>
        <w:t>РАСОВОЙ ДИСКРИМИНАЦИИ</w:t>
      </w:r>
    </w:p>
    <w:p w:rsidR="000B398A" w:rsidRDefault="000B398A" w:rsidP="000B398A">
      <w:r>
        <w:t>Семьдесят третья сессия</w:t>
      </w:r>
    </w:p>
    <w:p w:rsidR="000B398A" w:rsidRDefault="000B398A" w:rsidP="000B398A">
      <w:r>
        <w:t>Женева, 28 июля - 15 августа 2008 года</w:t>
      </w:r>
    </w:p>
    <w:p w:rsidR="000B398A" w:rsidRDefault="000B398A" w:rsidP="000B398A"/>
    <w:p w:rsidR="000B398A" w:rsidRDefault="000B398A" w:rsidP="000B398A">
      <w:pPr>
        <w:jc w:val="center"/>
        <w:rPr>
          <w:b/>
        </w:rPr>
      </w:pPr>
      <w:r>
        <w:rPr>
          <w:b/>
        </w:rPr>
        <w:t xml:space="preserve">ПРЕДВАРИТЕЛЬНАЯ ПОВЕСТКА ДНЯ И </w:t>
      </w:r>
      <w:r w:rsidR="00DB452D">
        <w:rPr>
          <w:b/>
        </w:rPr>
        <w:t>ПОЯСНИТЕЛЬНЫЕ ЗАМЕЧАНИЯ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pPr>
        <w:jc w:val="center"/>
        <w:rPr>
          <w:b/>
        </w:rPr>
      </w:pPr>
      <w:r>
        <w:rPr>
          <w:b/>
        </w:rPr>
        <w:t>Записка Генерального секретаря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r>
        <w:t>1.</w:t>
      </w:r>
      <w:r>
        <w:tab/>
        <w:t>Семьдесят третья сессия Комитета по ликвидации расовой дискриминации состоится в Отделении Организации Объединенных Наций в Женеве 28 июля - 15 августа 2008 года.  Первое заседание сессии откроется в понедельник, 28 июля 2008 года, в 10 час. 00 мин.</w:t>
      </w:r>
    </w:p>
    <w:p w:rsidR="000B398A" w:rsidRDefault="000B398A" w:rsidP="000B398A"/>
    <w:p w:rsidR="000B398A" w:rsidRDefault="000B398A" w:rsidP="000B398A">
      <w:r>
        <w:t>2.</w:t>
      </w:r>
      <w:r>
        <w:tab/>
        <w:t xml:space="preserve">В настоящем документе содержится предварительная повестка дня сессии, подготовленная Генеральным секретарем в консультации с Председателем </w:t>
      </w:r>
      <w:r w:rsidR="00DB452D">
        <w:t xml:space="preserve">Комитета </w:t>
      </w:r>
      <w:r w:rsidR="00666876">
        <w:t>в </w:t>
      </w:r>
      <w:r>
        <w:t xml:space="preserve">соответствии с правилом 6 </w:t>
      </w:r>
      <w:r w:rsidR="00DB452D">
        <w:t xml:space="preserve">правил </w:t>
      </w:r>
      <w:r>
        <w:t>процедуры, и пояснительные замечания к ней.</w:t>
      </w:r>
    </w:p>
    <w:p w:rsidR="000B398A" w:rsidRDefault="000B398A" w:rsidP="000B398A"/>
    <w:p w:rsidR="000B398A" w:rsidRDefault="000B398A" w:rsidP="000B398A">
      <w:r>
        <w:t>3.</w:t>
      </w:r>
      <w:r>
        <w:tab/>
      </w:r>
      <w:r w:rsidRPr="00813F41">
        <w:t>Внимание государств-участников обращается, в частности, на пояснительные замечания к пункту 4 и на приложение, в котором содержится предварительный график рассмотрения докладов и дополнительной информации, представленных государствами-участниками, а также рассмотрения положения дел в государствах-участниках, чрезмерно задержавших представление докладов, в рамках процедуры проведения обзоров.</w:t>
      </w:r>
    </w:p>
    <w:p w:rsidR="000B398A" w:rsidRDefault="000B398A" w:rsidP="000B398A"/>
    <w:p w:rsidR="000B398A" w:rsidRDefault="000B398A" w:rsidP="000B398A">
      <w:r>
        <w:t>4.</w:t>
      </w:r>
      <w:r>
        <w:tab/>
      </w:r>
      <w:r w:rsidRPr="00813F41">
        <w:t xml:space="preserve">В соответствии с правилом 64 Правил процедуры представители государств-участников приглашаются присутствовать на заседаниях Комитета при рассмотрении их докладов.  </w:t>
      </w:r>
    </w:p>
    <w:p w:rsidR="000B398A" w:rsidRDefault="000B398A" w:rsidP="000B398A"/>
    <w:p w:rsidR="000B398A" w:rsidRDefault="000B398A" w:rsidP="000B398A">
      <w:pPr>
        <w:jc w:val="center"/>
        <w:rPr>
          <w:b/>
        </w:rPr>
      </w:pPr>
      <w:r>
        <w:br w:type="page"/>
      </w:r>
      <w:r>
        <w:rPr>
          <w:b/>
        </w:rPr>
        <w:t>ПРЕДВАРИТЕЛЬНАЯ ПОВЕСТКА ДНЯ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r w:rsidRPr="001F2D27">
        <w:tab/>
        <w:t>1.</w:t>
      </w:r>
      <w:r w:rsidRPr="001F2D27">
        <w:tab/>
        <w:t>Утверждение повестки дня.</w:t>
      </w:r>
    </w:p>
    <w:p w:rsidR="000B398A" w:rsidRDefault="000B398A" w:rsidP="000B398A"/>
    <w:p w:rsidR="000B398A" w:rsidRDefault="000B398A" w:rsidP="000B398A">
      <w:r>
        <w:tab/>
        <w:t>2.</w:t>
      </w:r>
      <w:r>
        <w:tab/>
        <w:t>Организационные и другие вопросы.</w:t>
      </w:r>
    </w:p>
    <w:p w:rsidR="000B398A" w:rsidRDefault="000B398A" w:rsidP="000B398A"/>
    <w:p w:rsidR="000B398A" w:rsidRDefault="000B398A" w:rsidP="000B398A">
      <w:pPr>
        <w:ind w:left="1134" w:hanging="1134"/>
      </w:pPr>
      <w:r>
        <w:tab/>
        <w:t>3.</w:t>
      </w:r>
      <w:r>
        <w:tab/>
        <w:t>Предотвращение расовой дискриминации, включая меры раннего предупреждения и процедуры незамедлительных действий.</w:t>
      </w:r>
    </w:p>
    <w:p w:rsidR="000B398A" w:rsidRDefault="000B398A" w:rsidP="000B398A">
      <w:pPr>
        <w:ind w:left="1134" w:hanging="1134"/>
      </w:pPr>
    </w:p>
    <w:p w:rsidR="000B398A" w:rsidRDefault="000B398A" w:rsidP="000B398A">
      <w:pPr>
        <w:ind w:left="1134" w:hanging="1134"/>
      </w:pPr>
      <w:r>
        <w:tab/>
        <w:t>4.</w:t>
      </w:r>
      <w:r>
        <w:tab/>
        <w:t>Рассмотрение докладов, замечаний и информации, представляемых государствами-участниками в соответствии со статьей 9 Конвенции.</w:t>
      </w:r>
    </w:p>
    <w:p w:rsidR="000B398A" w:rsidRDefault="000B398A" w:rsidP="000B398A">
      <w:pPr>
        <w:ind w:left="1134" w:hanging="1134"/>
      </w:pPr>
    </w:p>
    <w:p w:rsidR="000B398A" w:rsidRDefault="000B398A" w:rsidP="000B398A">
      <w:pPr>
        <w:ind w:left="1134" w:hanging="1134"/>
      </w:pPr>
      <w:r>
        <w:tab/>
        <w:t>5.</w:t>
      </w:r>
      <w:r>
        <w:tab/>
        <w:t>Представление докладов государствами-участниками в соответствии с пунктом 1 статьи 9 Конвенции.</w:t>
      </w:r>
    </w:p>
    <w:p w:rsidR="000B398A" w:rsidRDefault="000B398A" w:rsidP="000B398A">
      <w:pPr>
        <w:ind w:left="1134" w:hanging="1134"/>
      </w:pPr>
    </w:p>
    <w:p w:rsidR="000B398A" w:rsidRDefault="000B398A" w:rsidP="000B398A">
      <w:r>
        <w:tab/>
        <w:t>6.</w:t>
      </w:r>
      <w:r>
        <w:tab/>
        <w:t>Процедура последующих действий.</w:t>
      </w:r>
    </w:p>
    <w:p w:rsidR="000B398A" w:rsidRDefault="000B398A" w:rsidP="000B398A"/>
    <w:p w:rsidR="000B398A" w:rsidRDefault="000B398A" w:rsidP="000B398A">
      <w:pPr>
        <w:ind w:left="1134" w:hanging="1134"/>
      </w:pPr>
      <w:r>
        <w:tab/>
        <w:t>7.</w:t>
      </w:r>
      <w:r>
        <w:tab/>
        <w:t>Последующие действия по итогам Всемирной конференции по борьбе против расизма, расовой дискриминации, ксенофобии и связанной с ними нетерпимости.</w:t>
      </w:r>
    </w:p>
    <w:p w:rsidR="000B398A" w:rsidRDefault="000B398A" w:rsidP="000B398A">
      <w:pPr>
        <w:ind w:left="1134" w:hanging="1134"/>
      </w:pPr>
    </w:p>
    <w:p w:rsidR="000B398A" w:rsidRDefault="000B398A" w:rsidP="000B398A">
      <w:pPr>
        <w:ind w:left="1134" w:hanging="1134"/>
      </w:pPr>
      <w:r>
        <w:tab/>
        <w:t>8.</w:t>
      </w:r>
      <w:r>
        <w:tab/>
        <w:t>Рассмотрение петиций, докладов и других информационных материалов, относящихся к подопечным и несамоуправляющимся территориям и ко всем другим территориям, на которые распр</w:t>
      </w:r>
      <w:r w:rsidR="00666876">
        <w:t>остраняются положения резолюции </w:t>
      </w:r>
      <w:r>
        <w:t>1514 (XV) Генеральной Ассамблеи, в соответствии со статьей 15 Конвенции.</w:t>
      </w:r>
    </w:p>
    <w:p w:rsidR="000B398A" w:rsidRDefault="000B398A" w:rsidP="000B398A">
      <w:pPr>
        <w:ind w:left="1134" w:hanging="1134"/>
      </w:pPr>
    </w:p>
    <w:p w:rsidR="000B398A" w:rsidRDefault="000B398A" w:rsidP="000B398A">
      <w:r>
        <w:tab/>
        <w:t>9.</w:t>
      </w:r>
      <w:r>
        <w:tab/>
        <w:t>Доклад Комитета Генеральной Ассамблее на ее шестьдесят третьей сессии.</w:t>
      </w:r>
    </w:p>
    <w:p w:rsidR="000B398A" w:rsidRDefault="000B398A" w:rsidP="000B398A"/>
    <w:p w:rsidR="000B398A" w:rsidRDefault="000B398A" w:rsidP="000B398A">
      <w:pPr>
        <w:jc w:val="center"/>
        <w:rPr>
          <w:b/>
        </w:rPr>
      </w:pPr>
      <w:r>
        <w:br w:type="page"/>
      </w:r>
      <w:r>
        <w:rPr>
          <w:b/>
        </w:rPr>
        <w:t>ПОЯСНИТЕЛЬНЫЕ ЗАМЕЧАНИЯ К ПРЕДВАРИТЕЛЬНОЙ ПОВЕСТКЕ ДНЯ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pPr>
        <w:jc w:val="center"/>
        <w:rPr>
          <w:b/>
        </w:rPr>
      </w:pPr>
      <w:r w:rsidRPr="00A14C0E">
        <w:rPr>
          <w:b/>
        </w:rPr>
        <w:t>1.</w:t>
      </w:r>
      <w:r w:rsidRPr="00A14C0E">
        <w:rPr>
          <w:b/>
        </w:rPr>
        <w:tab/>
        <w:t>Утверждение повестки дня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r>
        <w:tab/>
        <w:t>В соответствии с правилом 8 Правил процедуры первым пунктом предварительной повестки дня любой сессии является утверждение повестки дня, за исключением выборов должностных лиц, когда это требуется в соответствии с правилом 15.  Согласно правилу 9 в ходе сессии Комитет может пересмотреть повестку дня и в случае необходимости может добавлять, откладывать или исключать пункты.</w:t>
      </w:r>
    </w:p>
    <w:p w:rsidR="000B398A" w:rsidRDefault="000B398A" w:rsidP="000B398A"/>
    <w:p w:rsidR="000B398A" w:rsidRDefault="000B398A" w:rsidP="000B398A">
      <w:pPr>
        <w:jc w:val="center"/>
        <w:rPr>
          <w:b/>
        </w:rPr>
      </w:pPr>
      <w:r w:rsidRPr="00A14C0E">
        <w:rPr>
          <w:b/>
        </w:rPr>
        <w:t>2.</w:t>
      </w:r>
      <w:r w:rsidRPr="00A14C0E">
        <w:rPr>
          <w:b/>
        </w:rPr>
        <w:tab/>
        <w:t>Организационные и другие вопросы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r>
        <w:tab/>
        <w:t xml:space="preserve">В рамках данного пункта Комитет рассмотрит свою программу работы на семьдесят третью сессию.  Он также проведет тематическое обсуждение по вопросу об особых мерах по смыслу статей 1, пункт 4, и 2, пункт 2, Конвенции в целях выработки </w:t>
      </w:r>
      <w:r w:rsidR="00500D73">
        <w:t xml:space="preserve">общей </w:t>
      </w:r>
      <w:r>
        <w:t>рекомендации.  Кроме того, он продолжит рассмотрение своих методов работы.</w:t>
      </w:r>
    </w:p>
    <w:p w:rsidR="000B398A" w:rsidRDefault="000B398A" w:rsidP="00941E74"/>
    <w:p w:rsidR="00941E74" w:rsidRDefault="00941E74" w:rsidP="00941E74">
      <w:pPr>
        <w:rPr>
          <w:b/>
          <w:lang w:val="en-US"/>
        </w:rPr>
      </w:pPr>
      <w:r>
        <w:rPr>
          <w:b/>
          <w:lang w:val="en-US"/>
        </w:rPr>
        <w:tab/>
      </w:r>
      <w:r w:rsidR="000B398A" w:rsidRPr="00AE2871">
        <w:rPr>
          <w:b/>
        </w:rPr>
        <w:t>3.</w:t>
      </w:r>
      <w:r w:rsidR="000B398A" w:rsidRPr="00AE2871">
        <w:rPr>
          <w:b/>
        </w:rPr>
        <w:tab/>
        <w:t>Предотвращение расовой дискриминации, включая меры раннего</w:t>
      </w:r>
    </w:p>
    <w:p w:rsidR="000B398A" w:rsidRDefault="00941E74" w:rsidP="00941E74">
      <w:pPr>
        <w:rPr>
          <w:b/>
        </w:rPr>
      </w:pPr>
      <w:r w:rsidRPr="00941E74">
        <w:rPr>
          <w:b/>
        </w:rPr>
        <w:tab/>
      </w:r>
      <w:r w:rsidRPr="00941E74">
        <w:rPr>
          <w:b/>
        </w:rPr>
        <w:tab/>
      </w:r>
      <w:r w:rsidR="000B398A" w:rsidRPr="00AE2871">
        <w:rPr>
          <w:b/>
        </w:rPr>
        <w:t>предупреждения и процедуры незамедлительных действий</w:t>
      </w:r>
    </w:p>
    <w:p w:rsidR="000B398A" w:rsidRDefault="000B398A" w:rsidP="00941E74">
      <w:pPr>
        <w:rPr>
          <w:b/>
        </w:rPr>
      </w:pPr>
    </w:p>
    <w:p w:rsidR="000B398A" w:rsidRDefault="000B398A" w:rsidP="000B398A">
      <w:r>
        <w:tab/>
        <w:t>На своей сорок пятой сессии Комитет принял решение сделать этот пункт одним из постоянных и основных пунктов своей повестки дня.  В рамках своих усилий по предотвращению расовой дискриминации Комитет может постановить принять меры раннего предупреждения, с тем чтобы не допустить перерастания существующих проблем в конфликты;  он также может принять решение об осуществлении процедур незамедлительных действий, нацеленных на урегулирование проблем, требующих неотложного внимания, с тем чтобы предотвратить или ограничить масштабы или число серьезных нарушений Конвенции.  Комитет может также принять меры или предпринять дальнейшие действия в отношении государств-участников, положение в которых уже рассматривалось в рамках данного пункта.</w:t>
      </w:r>
    </w:p>
    <w:p w:rsidR="000B398A" w:rsidRDefault="000B398A" w:rsidP="000B398A"/>
    <w:p w:rsidR="000B398A" w:rsidRDefault="000B398A" w:rsidP="000B398A">
      <w:r>
        <w:tab/>
        <w:t>Кроме того, по своему усмотрению Комитет может с уведомлением за короткий срок включать в график вопрос о рассмотрении положения в некоторых государствах-участниках.</w:t>
      </w:r>
    </w:p>
    <w:p w:rsidR="000B398A" w:rsidRDefault="000B398A" w:rsidP="000B398A"/>
    <w:p w:rsidR="006C536F" w:rsidRDefault="006C536F" w:rsidP="006C536F">
      <w:pPr>
        <w:keepNext/>
        <w:rPr>
          <w:b/>
          <w:lang w:val="en-US"/>
        </w:rPr>
      </w:pPr>
      <w:r>
        <w:rPr>
          <w:b/>
          <w:lang w:val="en-US"/>
        </w:rPr>
        <w:tab/>
      </w:r>
      <w:r w:rsidR="000B398A" w:rsidRPr="00AE2871">
        <w:rPr>
          <w:b/>
        </w:rPr>
        <w:t>4.</w:t>
      </w:r>
      <w:r w:rsidR="000B398A" w:rsidRPr="00AE2871">
        <w:rPr>
          <w:b/>
        </w:rPr>
        <w:tab/>
        <w:t>Рассмотрение докладов, замечаний и информации, представляемых</w:t>
      </w:r>
    </w:p>
    <w:p w:rsidR="000B398A" w:rsidRDefault="006C536F" w:rsidP="006C536F">
      <w:pPr>
        <w:keepNext/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0B398A" w:rsidRPr="00AE2871">
        <w:rPr>
          <w:b/>
        </w:rPr>
        <w:t>государствами-участниками в соответствии со ст</w:t>
      </w:r>
      <w:r w:rsidR="000B398A">
        <w:rPr>
          <w:b/>
        </w:rPr>
        <w:t>атьей 9 Конвенции</w:t>
      </w:r>
    </w:p>
    <w:p w:rsidR="000B398A" w:rsidRDefault="000B398A" w:rsidP="006C536F">
      <w:pPr>
        <w:keepNext/>
        <w:rPr>
          <w:b/>
        </w:rPr>
      </w:pPr>
    </w:p>
    <w:p w:rsidR="000B398A" w:rsidRDefault="000B398A" w:rsidP="00500D73">
      <w:pPr>
        <w:keepNext/>
      </w:pPr>
      <w:r>
        <w:tab/>
        <w:t xml:space="preserve">На своей семьдесят третьей сессии Комитет рассмотрит первоначальные и периодические доклады, полученные от следующих государств-участников:  </w:t>
      </w:r>
      <w:r w:rsidR="00500D73">
        <w:t xml:space="preserve">Австрии, Германии, Намибии, Российской Федерации, Того, Швейцарии, Швеции и Эквадора.  </w:t>
      </w:r>
      <w:r>
        <w:t>Он проведет также обзор осуществления Конвенции в следующих государствах-участниках, которые серьезно задерживают представление периодических докладов:  Белиз</w:t>
      </w:r>
      <w:r w:rsidR="00500D73">
        <w:t>е</w:t>
      </w:r>
      <w:r>
        <w:t xml:space="preserve">, </w:t>
      </w:r>
      <w:r w:rsidR="00500D73">
        <w:t xml:space="preserve">Филиппинах и </w:t>
      </w:r>
      <w:r>
        <w:t>Чили.</w:t>
      </w:r>
    </w:p>
    <w:p w:rsidR="000B398A" w:rsidRDefault="000B398A" w:rsidP="000B398A"/>
    <w:p w:rsidR="000B398A" w:rsidRDefault="000B398A" w:rsidP="000B398A">
      <w:r>
        <w:tab/>
      </w:r>
      <w:r w:rsidRPr="004337F8">
        <w:t>В соответствии с установившейся практикой и согласно правилу 64 правил процедуры Генеральный секретарь информировал соответствующие государства-участники о предварительных датах, на которые намечено рассмотрение Комитетом их докладов.  Расписание рассмотрения Комитетом представленных докладов и обзор осуществления Конвенции в государствах-участниках, чрезмерно задержавших представление своих докладов, содержится в приведенном ниже графике.</w:t>
      </w:r>
    </w:p>
    <w:p w:rsidR="000B398A" w:rsidRDefault="000B398A" w:rsidP="000B398A"/>
    <w:p w:rsidR="000B398A" w:rsidRDefault="006C5EF2" w:rsidP="006C5EF2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0B398A">
        <w:rPr>
          <w:b/>
        </w:rPr>
        <w:t>5.</w:t>
      </w:r>
      <w:r w:rsidR="000B398A">
        <w:rPr>
          <w:b/>
        </w:rPr>
        <w:tab/>
        <w:t>Представление докладов государствами-участниками</w:t>
      </w:r>
    </w:p>
    <w:p w:rsidR="000B398A" w:rsidRDefault="006C5EF2" w:rsidP="006C5EF2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0B398A">
        <w:rPr>
          <w:b/>
        </w:rPr>
        <w:t>в соответствии с пунктом 1 статьи 9 Конвенции</w:t>
      </w:r>
    </w:p>
    <w:p w:rsidR="000B398A" w:rsidRDefault="000B398A" w:rsidP="000B398A">
      <w:pPr>
        <w:jc w:val="center"/>
        <w:rPr>
          <w:b/>
        </w:rPr>
      </w:pPr>
    </w:p>
    <w:p w:rsidR="000B398A" w:rsidRDefault="000B398A" w:rsidP="000B398A">
      <w:r>
        <w:tab/>
        <w:t>На его семьдесят третьей сессии Комитету будет представлена записка Генерального секретаря, касающаяся положения с представлением докладов государствами-участниками в соответствии со статьей 9 Конвенции (CERD/C/73/2).  В части А этого документа указываются доклады, которые получены от государств-участников и ожидают рассмотрения Комитетом.  В части В содержится информация, касающаяся просроченных докладов.</w:t>
      </w:r>
    </w:p>
    <w:p w:rsidR="00756894" w:rsidRDefault="00756894"/>
    <w:p w:rsidR="00756894" w:rsidRDefault="00756894" w:rsidP="00A942DB">
      <w:pPr>
        <w:jc w:val="center"/>
        <w:rPr>
          <w:b/>
        </w:rPr>
      </w:pPr>
      <w:r>
        <w:rPr>
          <w:b/>
        </w:rPr>
        <w:t>6.</w:t>
      </w:r>
      <w:r>
        <w:rPr>
          <w:b/>
        </w:rPr>
        <w:tab/>
      </w:r>
      <w:r w:rsidRPr="00E56A78">
        <w:rPr>
          <w:b/>
        </w:rPr>
        <w:t>Процедура последующих действий</w:t>
      </w:r>
    </w:p>
    <w:p w:rsidR="00756894" w:rsidRDefault="00756894" w:rsidP="00A942DB">
      <w:pPr>
        <w:jc w:val="center"/>
        <w:rPr>
          <w:b/>
        </w:rPr>
      </w:pPr>
    </w:p>
    <w:p w:rsidR="00756894" w:rsidRDefault="00756894" w:rsidP="00A942DB">
      <w:r>
        <w:tab/>
        <w:t>В соответствии с правилом 65 своих правил процедуры Комитет рассмотрит в рамках этого пункта последующие действия государств-участников в связи с замечаниями и рекомендациями Комитета.</w:t>
      </w:r>
    </w:p>
    <w:p w:rsidR="00756894" w:rsidRDefault="00756894" w:rsidP="00A942DB"/>
    <w:p w:rsidR="00756894" w:rsidRDefault="00756894" w:rsidP="00A942DB">
      <w:pPr>
        <w:jc w:val="center"/>
        <w:rPr>
          <w:b/>
        </w:rPr>
      </w:pPr>
      <w:r>
        <w:rPr>
          <w:b/>
        </w:rPr>
        <w:br w:type="page"/>
      </w:r>
      <w:r w:rsidRPr="00E56A78">
        <w:rPr>
          <w:b/>
        </w:rPr>
        <w:t>7.</w:t>
      </w:r>
      <w:r w:rsidRPr="00E56A78">
        <w:rPr>
          <w:b/>
        </w:rPr>
        <w:tab/>
        <w:t>Последующие действия по итогам Всемирной конференции</w:t>
      </w:r>
      <w:r>
        <w:rPr>
          <w:b/>
        </w:rPr>
        <w:t xml:space="preserve"> </w:t>
      </w:r>
      <w:r w:rsidRPr="00E56A78">
        <w:rPr>
          <w:b/>
        </w:rPr>
        <w:t>по борьбе</w:t>
      </w:r>
      <w:r>
        <w:rPr>
          <w:b/>
        </w:rPr>
        <w:br/>
      </w:r>
      <w:r w:rsidRPr="00E56A78">
        <w:rPr>
          <w:b/>
        </w:rPr>
        <w:t>против расизма, расовой дискриминации, ксенофобии</w:t>
      </w:r>
    </w:p>
    <w:p w:rsidR="00756894" w:rsidRDefault="00756894" w:rsidP="00A942DB">
      <w:pPr>
        <w:jc w:val="center"/>
      </w:pPr>
      <w:r w:rsidRPr="00E56A78">
        <w:rPr>
          <w:b/>
        </w:rPr>
        <w:t>и связанной с ними нетерпимостью</w:t>
      </w:r>
    </w:p>
    <w:p w:rsidR="00756894" w:rsidRDefault="00756894" w:rsidP="00A942DB">
      <w:pPr>
        <w:jc w:val="center"/>
      </w:pPr>
    </w:p>
    <w:p w:rsidR="00756894" w:rsidRPr="00CA5BA1" w:rsidRDefault="00756894" w:rsidP="00A942DB">
      <w:r w:rsidRPr="00CA5BA1">
        <w:tab/>
      </w:r>
      <w:r>
        <w:t>Секретариат кратко проинформирует Комитет о последующих действиях по осуществлению Дурбанской декларации и Программы действий, принятых на Всемирной конференции по борьбе против расизма, расовой дискриминации, ксенофобии и связанной с ними нетерпимостью.</w:t>
      </w:r>
    </w:p>
    <w:p w:rsidR="00756894" w:rsidRPr="00CA5BA1" w:rsidRDefault="00756894" w:rsidP="00A942DB"/>
    <w:p w:rsidR="00756894" w:rsidRDefault="00756894" w:rsidP="00A942DB">
      <w:pPr>
        <w:ind w:left="1134" w:hanging="1134"/>
        <w:rPr>
          <w:b/>
        </w:rPr>
      </w:pPr>
      <w:r>
        <w:rPr>
          <w:b/>
          <w:lang w:val="en-US"/>
        </w:rPr>
        <w:tab/>
      </w:r>
      <w:r w:rsidRPr="00F661F8">
        <w:rPr>
          <w:b/>
        </w:rPr>
        <w:t>8.</w:t>
      </w:r>
      <w:r w:rsidRPr="00F661F8">
        <w:rPr>
          <w:b/>
        </w:rPr>
        <w:tab/>
        <w:t>Рассмотрение петиций, докладов и др</w:t>
      </w:r>
      <w:r>
        <w:rPr>
          <w:b/>
        </w:rPr>
        <w:t>угих информационных материалов,</w:t>
      </w:r>
      <w:r>
        <w:rPr>
          <w:b/>
          <w:lang w:val="en-US"/>
        </w:rPr>
        <w:t> </w:t>
      </w:r>
      <w:r w:rsidRPr="00F661F8">
        <w:rPr>
          <w:b/>
        </w:rPr>
        <w:t>относящихся к подопечным и несамоуправляющимся территориям</w:t>
      </w:r>
      <w:r w:rsidRPr="00E520E3">
        <w:rPr>
          <w:b/>
        </w:rPr>
        <w:t xml:space="preserve"> </w:t>
      </w:r>
      <w:r w:rsidRPr="00F661F8">
        <w:rPr>
          <w:b/>
        </w:rPr>
        <w:t>и ко всем другим территориям, на которые распространяются</w:t>
      </w:r>
      <w:r w:rsidRPr="00E520E3">
        <w:rPr>
          <w:b/>
        </w:rPr>
        <w:t xml:space="preserve"> </w:t>
      </w:r>
      <w:r w:rsidRPr="00F661F8">
        <w:rPr>
          <w:b/>
        </w:rPr>
        <w:t>положения резолюции 1514 (XV) Генеральной</w:t>
      </w:r>
    </w:p>
    <w:p w:rsidR="00756894" w:rsidRDefault="00756894" w:rsidP="00A942DB">
      <w:pPr>
        <w:ind w:left="1134" w:hanging="1134"/>
        <w:jc w:val="center"/>
      </w:pPr>
      <w:r w:rsidRPr="00F661F8">
        <w:rPr>
          <w:b/>
        </w:rPr>
        <w:t>Ассамблеи,</w:t>
      </w:r>
      <w:r w:rsidRPr="00E520E3">
        <w:rPr>
          <w:b/>
        </w:rPr>
        <w:t xml:space="preserve"> </w:t>
      </w:r>
      <w:r w:rsidRPr="00F661F8">
        <w:rPr>
          <w:b/>
        </w:rPr>
        <w:t>в соответствии со статьей 15 Конвенции</w:t>
      </w:r>
    </w:p>
    <w:p w:rsidR="00756894" w:rsidRDefault="00756894" w:rsidP="00A942DB">
      <w:pPr>
        <w:jc w:val="center"/>
      </w:pPr>
    </w:p>
    <w:p w:rsidR="00756894" w:rsidRDefault="00756894" w:rsidP="00A942DB">
      <w:r>
        <w:tab/>
      </w:r>
      <w:r w:rsidRPr="00B75C0D">
        <w:t>В рамках этого пункта повестки дня Комитету будет представлена записка Г</w:t>
      </w:r>
      <w:r>
        <w:t>енерального секретаря (CERD/C/73</w:t>
      </w:r>
      <w:r w:rsidRPr="00B75C0D">
        <w:t>/3), касающаяся статьи 15 Конвенции и содержащая соответственно перечень петиций, докладов и рабочих документов, относящихся к Совету по Опеке и Специальному комитету по вопросу о ходе осуществления Декларации о предоставлении независимости колониальным странам и народам.</w:t>
      </w:r>
    </w:p>
    <w:p w:rsidR="00756894" w:rsidRDefault="00756894" w:rsidP="00A942DB"/>
    <w:p w:rsidR="00756894" w:rsidRDefault="00756894" w:rsidP="00A942DB">
      <w:pPr>
        <w:jc w:val="center"/>
        <w:rPr>
          <w:b/>
        </w:rPr>
      </w:pPr>
      <w:r w:rsidRPr="001257E1">
        <w:rPr>
          <w:b/>
        </w:rPr>
        <w:t>9.</w:t>
      </w:r>
      <w:r w:rsidRPr="001257E1">
        <w:rPr>
          <w:b/>
        </w:rPr>
        <w:tab/>
        <w:t>Доклад Комитета Генеральной Ассамблее на ее шестьдесят третьей сессии</w:t>
      </w:r>
    </w:p>
    <w:p w:rsidR="00756894" w:rsidRDefault="00756894" w:rsidP="00A942DB">
      <w:pPr>
        <w:jc w:val="center"/>
        <w:rPr>
          <w:b/>
        </w:rPr>
      </w:pPr>
    </w:p>
    <w:p w:rsidR="00756894" w:rsidRDefault="00756894" w:rsidP="00A942DB">
      <w:pPr>
        <w:jc w:val="center"/>
        <w:rPr>
          <w:b/>
        </w:rPr>
      </w:pPr>
      <w:r>
        <w:rPr>
          <w:b/>
        </w:rPr>
        <w:br w:type="page"/>
        <w:t>Приложение</w:t>
      </w:r>
    </w:p>
    <w:p w:rsidR="00756894" w:rsidRDefault="00756894" w:rsidP="00A942DB">
      <w:pPr>
        <w:jc w:val="center"/>
        <w:rPr>
          <w:b/>
        </w:rPr>
      </w:pPr>
    </w:p>
    <w:p w:rsidR="00756894" w:rsidRDefault="00756894" w:rsidP="00756894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71536">
        <w:rPr>
          <w:b/>
        </w:rPr>
        <w:t>ПРЕДВАРИТЕЛЬНЫЙ ГРА</w:t>
      </w:r>
      <w:r>
        <w:rPr>
          <w:b/>
        </w:rPr>
        <w:t xml:space="preserve">ФИК РАССМОТРЕНИЯ </w:t>
      </w:r>
      <w:r>
        <w:rPr>
          <w:b/>
        </w:rPr>
        <w:br/>
      </w:r>
      <w:r w:rsidRPr="00756894">
        <w:rPr>
          <w:b/>
        </w:rPr>
        <w:tab/>
      </w:r>
      <w:r w:rsidRPr="00756894">
        <w:rPr>
          <w:b/>
        </w:rPr>
        <w:tab/>
      </w:r>
      <w:r>
        <w:rPr>
          <w:b/>
        </w:rPr>
        <w:t xml:space="preserve">ПРЕДСТАВЛЕННЫХ </w:t>
      </w:r>
      <w:r w:rsidRPr="00671536">
        <w:rPr>
          <w:b/>
        </w:rPr>
        <w:t>ГОСУДАРСТВАМИ-</w:t>
      </w:r>
      <w:r>
        <w:rPr>
          <w:b/>
        </w:rPr>
        <w:t xml:space="preserve">УЧАСТНИКАМИ </w:t>
      </w:r>
      <w:r>
        <w:rPr>
          <w:b/>
        </w:rPr>
        <w:br/>
      </w:r>
      <w:r w:rsidRPr="00756894">
        <w:rPr>
          <w:b/>
        </w:rPr>
        <w:tab/>
      </w:r>
      <w:r w:rsidRPr="00756894">
        <w:rPr>
          <w:b/>
        </w:rPr>
        <w:tab/>
      </w:r>
      <w:r>
        <w:rPr>
          <w:b/>
        </w:rPr>
        <w:t xml:space="preserve">ДОКЛАДОВ, ЗАМЕЧАНИЙ </w:t>
      </w:r>
      <w:r w:rsidRPr="00671536">
        <w:rPr>
          <w:b/>
        </w:rPr>
        <w:t>И ДОПОЛНИТЕЛЬНО</w:t>
      </w:r>
      <w:r>
        <w:rPr>
          <w:b/>
        </w:rPr>
        <w:t xml:space="preserve">Й ИНФОРМАЦИИ, </w:t>
      </w:r>
      <w:r>
        <w:rPr>
          <w:b/>
        </w:rPr>
        <w:br/>
      </w:r>
      <w:r w:rsidRPr="00756894">
        <w:rPr>
          <w:b/>
        </w:rPr>
        <w:tab/>
      </w:r>
      <w:r w:rsidRPr="00756894">
        <w:rPr>
          <w:b/>
        </w:rPr>
        <w:tab/>
      </w:r>
      <w:r>
        <w:rPr>
          <w:b/>
        </w:rPr>
        <w:t xml:space="preserve">А ТАКЖЕ ПОЛОЖЕНИЯ </w:t>
      </w:r>
      <w:r w:rsidRPr="00671536">
        <w:rPr>
          <w:b/>
        </w:rPr>
        <w:t> ГОСУДАРСТВАХ-УЧ</w:t>
      </w:r>
      <w:r>
        <w:rPr>
          <w:b/>
        </w:rPr>
        <w:t xml:space="preserve">АСТНИКАХ, </w:t>
      </w:r>
      <w:r>
        <w:rPr>
          <w:b/>
        </w:rPr>
        <w:br/>
      </w:r>
      <w:r w:rsidRPr="00756894">
        <w:rPr>
          <w:b/>
        </w:rPr>
        <w:tab/>
      </w:r>
      <w:r w:rsidRPr="00756894">
        <w:rPr>
          <w:b/>
        </w:rPr>
        <w:tab/>
      </w:r>
      <w:r>
        <w:rPr>
          <w:b/>
        </w:rPr>
        <w:t xml:space="preserve">ЧРЕЗМЕРНО ЗАДЕРЖАВШИХ </w:t>
      </w:r>
      <w:r w:rsidRPr="00671536">
        <w:rPr>
          <w:b/>
        </w:rPr>
        <w:t xml:space="preserve">ПРЕДСТАВЛЕНИЕ ДОКЛАДОВ, </w:t>
      </w:r>
      <w:r>
        <w:rPr>
          <w:b/>
        </w:rPr>
        <w:br/>
      </w:r>
      <w:r w:rsidRPr="00756894">
        <w:rPr>
          <w:b/>
        </w:rPr>
        <w:tab/>
      </w:r>
      <w:r w:rsidRPr="00756894">
        <w:rPr>
          <w:b/>
        </w:rPr>
        <w:tab/>
      </w:r>
      <w:r w:rsidRPr="00671536">
        <w:rPr>
          <w:b/>
        </w:rPr>
        <w:t>В РАМКАХ ПРОЦЕДУРЫ</w:t>
      </w:r>
      <w:r>
        <w:rPr>
          <w:b/>
        </w:rPr>
        <w:t xml:space="preserve"> </w:t>
      </w:r>
      <w:r w:rsidRPr="00671536">
        <w:rPr>
          <w:b/>
        </w:rPr>
        <w:t>ПРОВЕДЕНИЯ ОБЗОРОВ</w:t>
      </w:r>
    </w:p>
    <w:p w:rsidR="00756894" w:rsidRDefault="00756894" w:rsidP="00A942DB">
      <w:pPr>
        <w:jc w:val="center"/>
        <w:rPr>
          <w:b/>
        </w:rPr>
      </w:pPr>
    </w:p>
    <w:p w:rsidR="00756894" w:rsidRDefault="00756894" w:rsidP="00A942DB">
      <w:pPr>
        <w:rPr>
          <w:lang w:val="en-US"/>
        </w:rPr>
      </w:pPr>
      <w:r>
        <w:tab/>
      </w:r>
      <w:r w:rsidRPr="00D46269">
        <w:t>Приводимый ниже график подготовлен Генераль</w:t>
      </w:r>
      <w:r>
        <w:t>ным секретарем в консультации с </w:t>
      </w:r>
      <w:r w:rsidRPr="00D46269">
        <w:t xml:space="preserve">Председателем и с учетом соответствующих решений, принятых Комитетом на его семьдесят </w:t>
      </w:r>
      <w:r>
        <w:t>второй</w:t>
      </w:r>
      <w:r w:rsidRPr="00D46269">
        <w:t xml:space="preserve"> сессии.</w:t>
      </w:r>
    </w:p>
    <w:p w:rsidR="00756894" w:rsidRPr="00E520E3" w:rsidRDefault="00756894" w:rsidP="00A942DB">
      <w:pPr>
        <w:rPr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40"/>
        <w:gridCol w:w="1496"/>
        <w:gridCol w:w="4119"/>
        <w:tblGridChange w:id="3">
          <w:tblGrid>
            <w:gridCol w:w="3740"/>
            <w:gridCol w:w="1496"/>
            <w:gridCol w:w="4119"/>
          </w:tblGrid>
        </w:tblGridChange>
      </w:tblGrid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Понедельник</w:t>
            </w:r>
            <w:r>
              <w:rPr>
                <w:rFonts w:ascii="Times New (W1)" w:cs="Times New (W1)"/>
              </w:rPr>
              <w:t>,</w:t>
            </w:r>
            <w:r w:rsidRPr="002A3CE5"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28</w:t>
            </w:r>
            <w:r>
              <w:rPr>
                <w:rFonts w:ascii="Times New (W1)" w:cs="Times New (W1)"/>
              </w:rPr>
              <w:t> июля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C81585">
              <w:rPr>
                <w:rFonts w:ascii="Times New (W1)" w:cs="Times New (W1)"/>
              </w:rPr>
              <w:t>2008</w:t>
            </w:r>
            <w:r w:rsidRPr="00C81585">
              <w:rPr>
                <w:rFonts w:ascii="Times New (W1)" w:cs="Times New (W1)"/>
              </w:rPr>
              <w:t> года</w:t>
            </w:r>
          </w:p>
          <w:p w:rsidR="00756894" w:rsidRPr="00C8158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1875-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>
              <w:rPr>
                <w:rFonts w:ascii="Times New (W1)" w:cs="Times New (W1)"/>
              </w:rPr>
              <w:t xml:space="preserve"> 1876-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050F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FD39BD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Диалог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другими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органами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Организации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Объединенных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Наций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специализированными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учреждениями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другими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компетентными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органами</w:t>
            </w:r>
          </w:p>
          <w:p w:rsidR="00756894" w:rsidRPr="00C81585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050F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050F36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050F36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050F36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rPr>
          <w:trHeight w:val="1328"/>
        </w:trPr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4E1999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на</w:t>
            </w:r>
            <w:r>
              <w:rPr>
                <w:rFonts w:ascii="Times New (W1)" w:cs="Times New (W1)"/>
              </w:rPr>
              <w:t xml:space="preserve"> 4</w:t>
            </w:r>
            <w:r>
              <w:rPr>
                <w:rFonts w:ascii="Times New (W1)" w:cs="Times New (W1)"/>
              </w:rPr>
              <w:t> января</w:t>
            </w:r>
            <w:r>
              <w:rPr>
                <w:rFonts w:ascii="Times New (W1)" w:cs="Times New (W1)"/>
              </w:rPr>
              <w:t xml:space="preserve"> </w:t>
            </w:r>
            <w:r w:rsidRPr="00050F36">
              <w:rPr>
                <w:rFonts w:ascii="Times New (W1)" w:cs="Times New (W1)"/>
              </w:rPr>
              <w:t>2006</w:t>
            </w:r>
            <w:r w:rsidRPr="00050F36"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 w:rsidRPr="00C77A24">
              <w:rPr>
                <w:rFonts w:ascii="Times New (W1)" w:cs="Times New (W1)"/>
              </w:rPr>
              <w:t xml:space="preserve"> (</w:t>
            </w:r>
            <w:r w:rsidRPr="00671536">
              <w:rPr>
                <w:rFonts w:ascii="Times New (W1)" w:cs="Times New (W1)"/>
                <w:lang w:val="en-US"/>
              </w:rPr>
              <w:t>CERD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C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ECU</w:t>
            </w:r>
            <w:r w:rsidRPr="00C77A24">
              <w:rPr>
                <w:rFonts w:ascii="Times New (W1)" w:cs="Times New (W1)"/>
              </w:rPr>
              <w:t>/19)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Вторник</w:t>
            </w:r>
            <w:r>
              <w:rPr>
                <w:rFonts w:ascii="Times New (W1)" w:cs="Times New (W1)"/>
              </w:rPr>
              <w:t>, 29</w:t>
            </w:r>
            <w:r>
              <w:rPr>
                <w:rFonts w:ascii="Times New (W1)" w:cs="Times New (W1)"/>
              </w:rPr>
              <w:t> июля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C81585">
              <w:rPr>
                <w:rFonts w:ascii="Times New (W1)" w:cs="Times New (W1)"/>
              </w:rPr>
              <w:t>2008</w:t>
            </w:r>
            <w:r w:rsidRPr="00C81585">
              <w:rPr>
                <w:rFonts w:ascii="Times New (W1)" w:cs="Times New (W1)"/>
              </w:rPr>
              <w:t> года</w:t>
            </w:r>
          </w:p>
          <w:p w:rsidR="00756894" w:rsidRPr="00C8158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</w:pPr>
            <w:r w:rsidRPr="002A3CE5">
              <w:t>(18</w:t>
            </w:r>
            <w:r>
              <w:t>77-е и</w:t>
            </w:r>
            <w:r w:rsidRPr="002A3CE5">
              <w:t xml:space="preserve"> 18</w:t>
            </w:r>
            <w:r>
              <w:t>78-е заседания</w:t>
            </w:r>
            <w:r w:rsidRPr="002A3CE5"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Эквадор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 w:rsidRPr="002A3CE5">
              <w:rPr>
                <w:rFonts w:ascii="Times New (W1)" w:cs="Times New (W1)"/>
              </w:rPr>
              <w:t>)</w:t>
            </w:r>
          </w:p>
          <w:p w:rsidR="00756894" w:rsidRPr="00C81585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  <w:r>
              <w:rPr>
                <w:rFonts w:ascii="Times New (W1)" w:cs="Times New (W1)"/>
              </w:rPr>
              <w:t>Намибия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Восьмой</w:t>
            </w:r>
            <w:r>
              <w:rPr>
                <w:rFonts w:ascii="Times New (W1)" w:cs="Times New (W1)"/>
              </w:rPr>
              <w:t>-</w:t>
            </w:r>
            <w:r>
              <w:rPr>
                <w:rFonts w:ascii="Times New (W1)" w:cs="Times New (W1)"/>
              </w:rPr>
              <w:t>двенадцатый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 </w:t>
            </w:r>
            <w:r>
              <w:rPr>
                <w:rFonts w:ascii="Times New (W1)" w:cs="Times New (W1)"/>
              </w:rPr>
              <w:t>11</w:t>
            </w:r>
            <w:r>
              <w:rPr>
                <w:rFonts w:ascii="Times New (W1)" w:cs="Times New (W1)"/>
              </w:rPr>
              <w:t> сентября</w:t>
            </w:r>
            <w:r>
              <w:rPr>
                <w:rFonts w:ascii="Times New (W1)" w:cs="Times New (W1)"/>
              </w:rPr>
              <w:t xml:space="preserve"> 1997</w:t>
            </w:r>
            <w:r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</w:t>
            </w:r>
            <w:r>
              <w:rPr>
                <w:rFonts w:ascii="Times New (W1)" w:cs="Times New (W1)"/>
              </w:rPr>
              <w:t xml:space="preserve"> 2005</w:t>
            </w:r>
            <w:r>
              <w:rPr>
                <w:rFonts w:ascii="Times New (W1)" w:cs="Times New (W1)"/>
              </w:rPr>
              <w:t> год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 w:rsidRPr="00C77A24">
              <w:rPr>
                <w:rFonts w:ascii="Times New (W1)" w:cs="Times New (W1)"/>
              </w:rPr>
              <w:t xml:space="preserve"> (</w:t>
            </w:r>
            <w:r w:rsidRPr="00671536">
              <w:rPr>
                <w:rFonts w:ascii="Times New (W1)" w:cs="Times New (W1)"/>
                <w:lang w:val="en-US"/>
              </w:rPr>
              <w:t>CERD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C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NAM</w:t>
            </w:r>
            <w:r w:rsidRPr="00C77A24">
              <w:rPr>
                <w:rFonts w:ascii="Times New (W1)" w:cs="Times New (W1)"/>
              </w:rPr>
              <w:t>/12)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7068F0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Среда</w:t>
            </w:r>
            <w:r>
              <w:rPr>
                <w:rFonts w:ascii="Times New (W1)" w:cs="Times New (W1)"/>
              </w:rPr>
              <w:t>,</w:t>
            </w:r>
            <w:r w:rsidRPr="007068F0">
              <w:rPr>
                <w:rFonts w:ascii="Times New (W1)" w:cs="Times New (W1)"/>
              </w:rPr>
              <w:t xml:space="preserve"> 30</w:t>
            </w:r>
            <w:r>
              <w:rPr>
                <w:rFonts w:ascii="Times New (W1)" w:cs="Times New (W1)"/>
              </w:rPr>
              <w:t> июля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C77A24">
              <w:rPr>
                <w:rFonts w:ascii="Times New (W1)" w:cs="Times New (W1)"/>
              </w:rPr>
              <w:t>2008</w:t>
            </w:r>
            <w:r w:rsidRPr="00C77A24">
              <w:rPr>
                <w:rFonts w:ascii="Times New (W1)" w:cs="Times New (W1)"/>
              </w:rPr>
              <w:t> года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7068F0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7068F0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(1879-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>
              <w:rPr>
                <w:rFonts w:ascii="Times New (W1)" w:cs="Times New (W1)"/>
              </w:rPr>
              <w:t xml:space="preserve"> 1880-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>
              <w:rPr>
                <w:rFonts w:ascii="Times New (W1)" w:cs="Times New (W1)"/>
              </w:rPr>
              <w:t>)</w:t>
            </w:r>
          </w:p>
        </w:tc>
      </w:tr>
      <w:tr w:rsidR="00756894" w:rsidRPr="007068F0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7068F0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7068F0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Намибия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>
              <w:rPr>
                <w:rFonts w:ascii="Times New (W1)" w:cs="Times New (W1)"/>
              </w:rPr>
              <w:t>)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7068F0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7068F0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Того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Шестой</w:t>
            </w:r>
            <w:r>
              <w:rPr>
                <w:rFonts w:ascii="Times New (W1)" w:cs="Times New (W1)"/>
              </w:rPr>
              <w:t>-</w:t>
            </w:r>
            <w:r>
              <w:rPr>
                <w:rFonts w:ascii="Times New (W1)" w:cs="Times New (W1)"/>
              </w:rPr>
              <w:t>семнадцатый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</w:t>
            </w:r>
            <w:r>
              <w:rPr>
                <w:rFonts w:ascii="Times New (W1)" w:cs="Times New (W1)"/>
              </w:rPr>
              <w:t xml:space="preserve"> 1</w:t>
            </w:r>
            <w:r>
              <w:rPr>
                <w:rFonts w:ascii="Times New (W1)" w:cs="Times New (W1)"/>
              </w:rPr>
              <w:t> октября</w:t>
            </w:r>
            <w:r>
              <w:rPr>
                <w:rFonts w:ascii="Times New (W1)" w:cs="Times New (W1)"/>
              </w:rPr>
              <w:t xml:space="preserve"> 1983</w:t>
            </w:r>
            <w:r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</w:t>
            </w:r>
            <w:r>
              <w:rPr>
                <w:rFonts w:ascii="Times New (W1)" w:cs="Times New (W1)"/>
              </w:rPr>
              <w:t xml:space="preserve"> 2005</w:t>
            </w:r>
            <w:r>
              <w:rPr>
                <w:rFonts w:ascii="Times New (W1)" w:cs="Times New (W1)"/>
              </w:rPr>
              <w:t> год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 w:rsidRPr="00C77A24">
              <w:rPr>
                <w:rFonts w:ascii="Times New (W1)" w:cs="Times New (W1)"/>
              </w:rPr>
              <w:t xml:space="preserve"> (</w:t>
            </w:r>
            <w:r w:rsidRPr="00671536">
              <w:rPr>
                <w:rFonts w:ascii="Times New (W1)" w:cs="Times New (W1)"/>
                <w:lang w:val="en-US"/>
              </w:rPr>
              <w:t>CERD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C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TGO</w:t>
            </w:r>
            <w:r w:rsidRPr="00C77A24">
              <w:rPr>
                <w:rFonts w:ascii="Times New (W1)" w:cs="Times New (W1)"/>
              </w:rPr>
              <w:t>/17)</w:t>
            </w: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keepNext/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Четверг</w:t>
            </w:r>
            <w:r>
              <w:rPr>
                <w:rFonts w:ascii="Times New (W1)" w:cs="Times New (W1)"/>
              </w:rPr>
              <w:t>,</w:t>
            </w:r>
            <w:r w:rsidRPr="002A3CE5"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31</w:t>
            </w:r>
            <w:r>
              <w:rPr>
                <w:rFonts w:ascii="Times New (W1)" w:cs="Times New (W1)"/>
              </w:rPr>
              <w:t> июля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8817F8">
              <w:rPr>
                <w:rFonts w:ascii="Times New (W1)" w:cs="Times New (W1)"/>
              </w:rPr>
              <w:t>2008</w:t>
            </w:r>
            <w:r w:rsidRPr="008817F8">
              <w:rPr>
                <w:rFonts w:ascii="Times New (W1)" w:cs="Times New (W1)"/>
              </w:rPr>
              <w:t> года</w:t>
            </w:r>
          </w:p>
          <w:p w:rsidR="00756894" w:rsidRPr="008817F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</w:pPr>
            <w:r w:rsidRPr="002A3CE5">
              <w:t>(18</w:t>
            </w:r>
            <w:r>
              <w:t>81-е и</w:t>
            </w:r>
            <w:r w:rsidRPr="002A3CE5">
              <w:t xml:space="preserve"> 18</w:t>
            </w:r>
            <w:r>
              <w:t>82-е заседания)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Того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 w:rsidRPr="002A3CE5">
              <w:rPr>
                <w:rFonts w:ascii="Times New (W1)" w:cs="Times New (W1)"/>
              </w:rPr>
              <w:t>)</w:t>
            </w:r>
          </w:p>
          <w:p w:rsidR="00756894" w:rsidRPr="008817F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</w:tr>
      <w:tr w:rsidR="00756894" w:rsidRPr="006715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  <w:r>
              <w:rPr>
                <w:rFonts w:ascii="Times New (W1)" w:cs="Times New (W1)"/>
              </w:rPr>
              <w:t>Российская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Федерация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Восемнадцатый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девятнадцатый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</w:t>
            </w:r>
            <w:r w:rsidRPr="00671536">
              <w:rPr>
                <w:rFonts w:ascii="Times New (W1)" w:cs="Times New (W1)"/>
                <w:lang w:val="en-US"/>
              </w:rPr>
              <w:t>6</w:t>
            </w:r>
            <w:r>
              <w:rPr>
                <w:rFonts w:ascii="Times New (W1)" w:cs="Times New (W1)"/>
              </w:rPr>
              <w:t> марта</w:t>
            </w:r>
            <w:r>
              <w:rPr>
                <w:rFonts w:ascii="Times New (W1)" w:cs="Times New (W1)"/>
              </w:rPr>
              <w:t xml:space="preserve"> </w:t>
            </w:r>
            <w:r w:rsidRPr="003129B1">
              <w:rPr>
                <w:rFonts w:ascii="Times New (W1)" w:cs="Times New (W1)"/>
              </w:rPr>
              <w:t>2006</w:t>
            </w:r>
            <w:r w:rsidRPr="003129B1"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 w:rsidRPr="00671536">
              <w:rPr>
                <w:rFonts w:ascii="Times New (W1)" w:cs="Times New (W1)"/>
                <w:lang w:val="en-US"/>
              </w:rPr>
              <w:t xml:space="preserve"> (CERD/C/RUS/19)</w:t>
            </w:r>
          </w:p>
          <w:p w:rsidR="00756894" w:rsidRPr="00671536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6715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671536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671536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6715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671536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671536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Понедельник</w:t>
            </w:r>
            <w:r>
              <w:rPr>
                <w:rFonts w:ascii="Times New (W1)" w:cs="Times New (W1)"/>
              </w:rPr>
              <w:t>,</w:t>
            </w:r>
            <w:r w:rsidRPr="002A3CE5"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4</w:t>
            </w:r>
            <w:r>
              <w:rPr>
                <w:rFonts w:ascii="Times New (W1)" w:cs="Times New (W1)"/>
              </w:rPr>
              <w:t> августа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8817F8">
              <w:rPr>
                <w:rFonts w:ascii="Times New (W1)" w:cs="Times New (W1)"/>
              </w:rPr>
              <w:t>2008</w:t>
            </w:r>
            <w:r w:rsidRPr="008817F8">
              <w:rPr>
                <w:rFonts w:ascii="Times New (W1)" w:cs="Times New (W1)"/>
              </w:rPr>
              <w:t> года</w:t>
            </w:r>
          </w:p>
          <w:p w:rsidR="00756894" w:rsidRPr="008817F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83-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 w:rsidRPr="002A3CE5">
              <w:rPr>
                <w:rFonts w:ascii="Times New (W1)" w:cs="Times New (W1)"/>
              </w:rPr>
              <w:t xml:space="preserve"> 18</w:t>
            </w:r>
            <w:r>
              <w:rPr>
                <w:rFonts w:ascii="Times New (W1)" w:cs="Times New (W1)"/>
              </w:rPr>
              <w:t>84-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Российская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Федерация</w:t>
            </w:r>
          </w:p>
          <w:p w:rsidR="00756894" w:rsidRPr="008817F8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CA5BA1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strike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Тематическое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обсуждение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особых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мер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смыслу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статей </w:t>
            </w:r>
            <w:r>
              <w:rPr>
                <w:rFonts w:ascii="Times New (W1)" w:cs="Times New (W1)"/>
              </w:rPr>
              <w:t xml:space="preserve">1, </w:t>
            </w:r>
            <w:r>
              <w:rPr>
                <w:rFonts w:ascii="Times New (W1)" w:cs="Times New (W1)"/>
              </w:rPr>
              <w:t>пункт </w:t>
            </w:r>
            <w:r>
              <w:rPr>
                <w:rFonts w:ascii="Times New (W1)" w:cs="Times New (W1)"/>
              </w:rPr>
              <w:t xml:space="preserve">4, </w:t>
            </w:r>
            <w:r>
              <w:rPr>
                <w:rFonts w:ascii="Times New (W1)" w:cs="Times New (W1)"/>
              </w:rPr>
              <w:t>и</w:t>
            </w:r>
            <w:r>
              <w:rPr>
                <w:rFonts w:ascii="Times New (W1)" w:cs="Times New (W1)"/>
              </w:rPr>
              <w:t xml:space="preserve"> 2, </w:t>
            </w:r>
            <w:r>
              <w:rPr>
                <w:rFonts w:ascii="Times New (W1)" w:cs="Times New (W1)"/>
              </w:rPr>
              <w:t>пункт </w:t>
            </w:r>
            <w:r>
              <w:rPr>
                <w:rFonts w:ascii="Times New (W1)" w:cs="Times New (W1)"/>
              </w:rPr>
              <w:t xml:space="preserve">1, </w:t>
            </w:r>
            <w:r>
              <w:rPr>
                <w:rFonts w:ascii="Times New (W1)" w:cs="Times New (W1)"/>
              </w:rPr>
              <w:t>Конвенции</w:t>
            </w:r>
          </w:p>
          <w:p w:rsidR="00756894" w:rsidRPr="00CA5BA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A5BA1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A5BA1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A5BA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A5BA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A5BA1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A5BA1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A5BA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A5BA1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Вторник</w:t>
            </w:r>
            <w:r>
              <w:rPr>
                <w:rFonts w:ascii="Times New (W1)" w:cs="Times New (W1)"/>
              </w:rPr>
              <w:t>,</w:t>
            </w:r>
            <w:r w:rsidRPr="002A3CE5"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5</w:t>
            </w:r>
            <w:r>
              <w:rPr>
                <w:rFonts w:ascii="Times New (W1)" w:cs="Times New (W1)"/>
              </w:rPr>
              <w:t> августа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8817F8">
              <w:rPr>
                <w:rFonts w:ascii="Times New (W1)" w:cs="Times New (W1)"/>
              </w:rPr>
              <w:t>2008</w:t>
            </w:r>
            <w:r w:rsidRPr="008817F8">
              <w:rPr>
                <w:rFonts w:ascii="Times New (W1)" w:cs="Times New (W1)"/>
              </w:rPr>
              <w:t> года</w:t>
            </w:r>
          </w:p>
          <w:p w:rsidR="00756894" w:rsidRPr="008817F8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85-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 w:rsidRPr="002A3CE5">
              <w:rPr>
                <w:rFonts w:ascii="Times New (W1)" w:cs="Times New (W1)"/>
              </w:rPr>
              <w:t xml:space="preserve"> 18</w:t>
            </w:r>
            <w:r>
              <w:rPr>
                <w:rFonts w:ascii="Times New (W1)" w:cs="Times New (W1)"/>
              </w:rPr>
              <w:t>86-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  <w:p w:rsidR="00756894" w:rsidRPr="008817F8" w:rsidRDefault="00756894" w:rsidP="00A942DB">
            <w:pPr>
              <w:spacing w:line="22" w:lineRule="atLeast"/>
              <w:rPr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Тематическое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обсуждение</w:t>
            </w:r>
            <w:r>
              <w:rPr>
                <w:rFonts w:ascii="Times New (W1)" w:cs="Times New (W1)"/>
              </w:rPr>
              <w:t xml:space="preserve"> (</w:t>
            </w:r>
            <w:r>
              <w:rPr>
                <w:rFonts w:ascii="Times New (W1)" w:cs="Times New (W1)"/>
              </w:rPr>
              <w:t>продолжение</w:t>
            </w:r>
            <w:r>
              <w:rPr>
                <w:rFonts w:ascii="Times New (W1)" w:cs="Times New (W1)"/>
              </w:rPr>
              <w:t>)</w:t>
            </w:r>
          </w:p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6715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1D6F4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Германия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Шестнадцатый</w:t>
            </w:r>
            <w:r>
              <w:rPr>
                <w:rFonts w:ascii="Times New (W1)" w:cs="Times New (W1)"/>
              </w:rPr>
              <w:t>-</w:t>
            </w:r>
            <w:r>
              <w:rPr>
                <w:rFonts w:ascii="Times New (W1)" w:cs="Times New (W1)"/>
              </w:rPr>
              <w:t>восемнадцатый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15 </w:t>
            </w:r>
            <w:r>
              <w:rPr>
                <w:rFonts w:ascii="Times New (W1)" w:cs="Times New (W1)"/>
              </w:rPr>
              <w:t>июня</w:t>
            </w:r>
            <w:r>
              <w:rPr>
                <w:rFonts w:ascii="Times New (W1)" w:cs="Times New (W1)"/>
              </w:rPr>
              <w:t xml:space="preserve"> </w:t>
            </w:r>
            <w:r w:rsidRPr="001D6F41">
              <w:rPr>
                <w:rFonts w:ascii="Times New (W1)" w:cs="Times New (W1)"/>
              </w:rPr>
              <w:t>2004</w:t>
            </w:r>
            <w:r w:rsidRPr="001D6F41"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>
              <w:rPr>
                <w:rFonts w:ascii="Times New (W1)" w:cs="Times New (W1)"/>
                <w:lang w:val="en-US"/>
              </w:rPr>
              <w:t xml:space="preserve"> </w:t>
            </w:r>
            <w:r w:rsidRPr="001733DA">
              <w:rPr>
                <w:rFonts w:ascii="Times New (W1)" w:cs="Times New (W1)"/>
                <w:lang w:val="en-US"/>
              </w:rPr>
              <w:t>(CERD/C/DEU/18)</w:t>
            </w:r>
          </w:p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</w:tr>
      <w:tr w:rsidR="00756894" w:rsidRPr="006715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671536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1733DA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671536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671536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1733DA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Среда</w:t>
            </w:r>
            <w:r>
              <w:rPr>
                <w:rFonts w:ascii="Times New (W1)" w:cs="Times New (W1)"/>
              </w:rPr>
              <w:t>, 6</w:t>
            </w:r>
            <w:r>
              <w:rPr>
                <w:rFonts w:ascii="Times New (W1)" w:cs="Times New (W1)"/>
              </w:rPr>
              <w:t> августа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8817F8">
              <w:rPr>
                <w:rFonts w:ascii="Times New (W1)" w:cs="Times New (W1)"/>
              </w:rPr>
              <w:t>2008</w:t>
            </w:r>
            <w:r w:rsidRPr="008817F8">
              <w:rPr>
                <w:rFonts w:ascii="Times New (W1)" w:cs="Times New (W1)"/>
              </w:rPr>
              <w:t> года</w:t>
            </w:r>
          </w:p>
          <w:p w:rsidR="00756894" w:rsidRPr="008817F8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87-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 w:rsidRPr="002A3CE5">
              <w:rPr>
                <w:rFonts w:ascii="Times New (W1)" w:cs="Times New (W1)"/>
              </w:rPr>
              <w:t xml:space="preserve"> 18</w:t>
            </w:r>
            <w:r>
              <w:rPr>
                <w:rFonts w:ascii="Times New (W1)" w:cs="Times New (W1)"/>
              </w:rPr>
              <w:t>88-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1733DA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Германия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 w:rsidRPr="002A3CE5">
              <w:rPr>
                <w:rFonts w:ascii="Times New (W1)" w:cs="Times New (W1)"/>
              </w:rPr>
              <w:t>)</w:t>
            </w:r>
          </w:p>
          <w:p w:rsidR="00756894" w:rsidRPr="008817F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b/>
                <w:vertAlign w:val="superscript"/>
              </w:rPr>
            </w:pPr>
            <w:r>
              <w:rPr>
                <w:rFonts w:ascii="Times New (W1)" w:cs="Times New (W1)"/>
              </w:rPr>
              <w:t>Белиз</w:t>
            </w:r>
            <w:r>
              <w:rPr>
                <w:b/>
                <w:vertAlign w:val="superscript"/>
              </w:rPr>
              <w:t>а</w:t>
            </w:r>
          </w:p>
          <w:p w:rsidR="00756894" w:rsidRDefault="00756894" w:rsidP="00A942DB">
            <w:pPr>
              <w:spacing w:line="22" w:lineRule="atLeast"/>
              <w:rPr>
                <w:b/>
                <w:vertAlign w:val="superscript"/>
              </w:rPr>
            </w:pPr>
            <w:r>
              <w:t>Чили</w:t>
            </w:r>
            <w:r>
              <w:rPr>
                <w:b/>
                <w:vertAlign w:val="superscript"/>
              </w:rPr>
              <w:t>а</w:t>
            </w:r>
          </w:p>
          <w:p w:rsidR="00756894" w:rsidRDefault="00756894" w:rsidP="00A942DB">
            <w:pPr>
              <w:spacing w:line="22" w:lineRule="atLeast"/>
              <w:rPr>
                <w:b/>
                <w:vertAlign w:val="superscript"/>
              </w:rPr>
            </w:pPr>
            <w:r>
              <w:t>Перу</w:t>
            </w:r>
            <w:r>
              <w:rPr>
                <w:b/>
                <w:vertAlign w:val="superscript"/>
              </w:rPr>
              <w:t>а</w:t>
            </w:r>
          </w:p>
          <w:p w:rsidR="00756894" w:rsidRDefault="00756894" w:rsidP="00A942DB">
            <w:pPr>
              <w:spacing w:line="22" w:lineRule="atLeast"/>
              <w:rPr>
                <w:b/>
                <w:lang w:val="en-US"/>
              </w:rPr>
            </w:pPr>
            <w:r>
              <w:t>Филиппины</w:t>
            </w:r>
            <w:r w:rsidRPr="008765C0">
              <w:rPr>
                <w:b/>
                <w:vertAlign w:val="superscript"/>
              </w:rPr>
              <w:t>а</w:t>
            </w:r>
          </w:p>
          <w:p w:rsidR="00756894" w:rsidRPr="008817F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Четверг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  <w:lang w:val="en-US"/>
              </w:rPr>
              <w:t>7</w:t>
            </w:r>
            <w:r>
              <w:rPr>
                <w:rFonts w:ascii="Times New (W1)" w:cs="Times New (W1)"/>
              </w:rPr>
              <w:t> августа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C77A24">
              <w:rPr>
                <w:rFonts w:ascii="Times New (W1)" w:cs="Times New (W1)"/>
              </w:rPr>
              <w:t>2008</w:t>
            </w:r>
            <w:r w:rsidRPr="00C77A24">
              <w:rPr>
                <w:rFonts w:ascii="Times New (W1)" w:cs="Times New (W1)"/>
              </w:rPr>
              <w:t> года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90-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заседание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Австрия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Пятнадцатый</w:t>
            </w:r>
            <w:r>
              <w:rPr>
                <w:rFonts w:ascii="Times New (W1)" w:cs="Times New (W1)"/>
              </w:rPr>
              <w:t>-</w:t>
            </w:r>
            <w:r>
              <w:rPr>
                <w:rFonts w:ascii="Times New (W1)" w:cs="Times New (W1)"/>
              </w:rPr>
              <w:t>семнадцатый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 </w:t>
            </w:r>
            <w:r>
              <w:rPr>
                <w:rFonts w:ascii="Times New (W1)" w:cs="Times New (W1)"/>
              </w:rPr>
              <w:t>8</w:t>
            </w:r>
            <w:r>
              <w:rPr>
                <w:rFonts w:ascii="Times New (W1)" w:cs="Times New (W1)"/>
              </w:rPr>
              <w:t> июня</w:t>
            </w:r>
            <w:r>
              <w:rPr>
                <w:rFonts w:ascii="Times New (W1)" w:cs="Times New (W1)"/>
              </w:rPr>
              <w:t xml:space="preserve"> </w:t>
            </w:r>
            <w:r w:rsidRPr="005318BD">
              <w:rPr>
                <w:rFonts w:ascii="Times New (W1)" w:cs="Times New (W1)"/>
              </w:rPr>
              <w:t>2003</w:t>
            </w:r>
            <w:r w:rsidRPr="005318BD"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</w:t>
            </w:r>
            <w:r>
              <w:rPr>
                <w:rFonts w:ascii="Times New (W1)" w:cs="Times New (W1)"/>
              </w:rPr>
              <w:t xml:space="preserve"> 2005</w:t>
            </w:r>
            <w:r>
              <w:rPr>
                <w:rFonts w:ascii="Times New (W1)" w:cs="Times New (W1)"/>
              </w:rPr>
              <w:t> год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 w:rsidRPr="00C77A24">
              <w:rPr>
                <w:rFonts w:ascii="Times New (W1)" w:cs="Times New (W1)"/>
              </w:rPr>
              <w:t xml:space="preserve"> (</w:t>
            </w:r>
            <w:r w:rsidRPr="007F47BE">
              <w:rPr>
                <w:rFonts w:ascii="Times New (W1)" w:cs="Times New (W1)"/>
                <w:lang w:val="en-US"/>
              </w:rPr>
              <w:t>CERD</w:t>
            </w:r>
            <w:r w:rsidRPr="00C77A24">
              <w:rPr>
                <w:rFonts w:ascii="Times New (W1)" w:cs="Times New (W1)"/>
              </w:rPr>
              <w:t>/</w:t>
            </w:r>
            <w:r w:rsidRPr="007F47BE">
              <w:rPr>
                <w:rFonts w:ascii="Times New (W1)" w:cs="Times New (W1)"/>
                <w:lang w:val="en-US"/>
              </w:rPr>
              <w:t>C</w:t>
            </w:r>
            <w:r w:rsidRPr="00C77A24">
              <w:rPr>
                <w:rFonts w:ascii="Times New (W1)" w:cs="Times New (W1)"/>
              </w:rPr>
              <w:t>/</w:t>
            </w:r>
            <w:r w:rsidRPr="007F47BE">
              <w:rPr>
                <w:rFonts w:ascii="Times New (W1)" w:cs="Times New (W1)"/>
                <w:lang w:val="en-US"/>
              </w:rPr>
              <w:t>AUT</w:t>
            </w:r>
            <w:r w:rsidRPr="00C77A24">
              <w:rPr>
                <w:rFonts w:ascii="Times New (W1)" w:cs="Times New (W1)"/>
              </w:rPr>
              <w:t>/17)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keepNext/>
              <w:spacing w:line="22" w:lineRule="atLeast"/>
              <w:rPr>
                <w:rFonts w:ascii="Times New (W1)" w:cs="Times New (W1)"/>
                <w:lang w:val="en-US"/>
              </w:rPr>
            </w:pPr>
            <w:r>
              <w:t>Пятница,</w:t>
            </w:r>
            <w:r w:rsidRPr="002A3CE5">
              <w:t xml:space="preserve"> </w:t>
            </w:r>
            <w:r>
              <w:rPr>
                <w:rFonts w:ascii="Times New (W1)" w:cs="Times New (W1)"/>
              </w:rPr>
              <w:t>8</w:t>
            </w:r>
            <w:r>
              <w:rPr>
                <w:rFonts w:ascii="Times New (W1)" w:cs="Times New (W1)"/>
              </w:rPr>
              <w:t> августа </w:t>
            </w:r>
            <w:r w:rsidRPr="00C77A24">
              <w:rPr>
                <w:rFonts w:ascii="Times New (W1)" w:cs="Times New (W1)"/>
              </w:rPr>
              <w:t>2008</w:t>
            </w:r>
            <w:r w:rsidRPr="00C77A24">
              <w:rPr>
                <w:rFonts w:ascii="Times New (W1)" w:cs="Times New (W1)"/>
              </w:rPr>
              <w:t> года</w:t>
            </w:r>
          </w:p>
          <w:p w:rsidR="00756894" w:rsidRPr="00C77A24" w:rsidRDefault="00756894" w:rsidP="00A942DB">
            <w:pPr>
              <w:spacing w:line="22" w:lineRule="atLeast"/>
              <w:rPr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91-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 w:rsidRPr="002A3CE5">
              <w:rPr>
                <w:rFonts w:ascii="Times New (W1)" w:cs="Times New (W1)"/>
              </w:rPr>
              <w:t xml:space="preserve"> 18</w:t>
            </w:r>
            <w:r>
              <w:rPr>
                <w:rFonts w:ascii="Times New (W1)" w:cs="Times New (W1)"/>
              </w:rPr>
              <w:t>92-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Австрия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 w:rsidRPr="002A3CE5">
              <w:rPr>
                <w:rFonts w:ascii="Times New (W1)" w:cs="Times New (W1)"/>
              </w:rPr>
              <w:t>)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Швейцария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Четвертый</w:t>
            </w:r>
            <w:r>
              <w:rPr>
                <w:rFonts w:ascii="Times New (W1)" w:cs="Times New (W1)"/>
              </w:rPr>
              <w:t>-</w:t>
            </w:r>
            <w:r>
              <w:rPr>
                <w:rFonts w:ascii="Times New (W1)" w:cs="Times New (W1)"/>
              </w:rPr>
              <w:t>шестой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периодические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доклады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подлежавшие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представлению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с </w:t>
            </w:r>
            <w:r>
              <w:rPr>
                <w:rFonts w:ascii="Times New (W1)" w:cs="Times New (W1)"/>
              </w:rPr>
              <w:t>29</w:t>
            </w:r>
            <w:r>
              <w:rPr>
                <w:rFonts w:ascii="Times New (W1)" w:cs="Times New (W1)"/>
              </w:rPr>
              <w:t> декабря</w:t>
            </w:r>
            <w:r>
              <w:rPr>
                <w:rFonts w:ascii="Times New (W1)" w:cs="Times New (W1)"/>
              </w:rPr>
              <w:t xml:space="preserve"> </w:t>
            </w:r>
            <w:r w:rsidRPr="00E51141">
              <w:rPr>
                <w:rFonts w:ascii="Times New (W1)" w:cs="Times New (W1)"/>
              </w:rPr>
              <w:t>2003</w:t>
            </w:r>
            <w:r w:rsidRPr="00E51141">
              <w:rPr>
                <w:rFonts w:ascii="Times New (W1)" w:cs="Times New (W1)"/>
              </w:rPr>
              <w:t> года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</w:t>
            </w:r>
            <w:r>
              <w:rPr>
                <w:rFonts w:ascii="Times New (W1)" w:cs="Times New (W1)"/>
              </w:rPr>
              <w:t xml:space="preserve"> 2005</w:t>
            </w:r>
            <w:r>
              <w:rPr>
                <w:rFonts w:ascii="Times New (W1)" w:cs="Times New (W1)"/>
              </w:rPr>
              <w:t> год</w:t>
            </w:r>
            <w:r>
              <w:rPr>
                <w:rFonts w:ascii="Times New (W1)" w:cs="Times New (W1)"/>
              </w:rPr>
              <w:t xml:space="preserve">, </w:t>
            </w:r>
            <w:r>
              <w:rPr>
                <w:rFonts w:ascii="Times New (W1)" w:cs="Times New (W1)"/>
              </w:rPr>
              <w:t>представленные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в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одном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документе</w:t>
            </w:r>
            <w:r w:rsidRPr="00C77A24">
              <w:rPr>
                <w:rFonts w:ascii="Times New (W1)" w:cs="Times New (W1)"/>
              </w:rPr>
              <w:t xml:space="preserve"> (</w:t>
            </w:r>
            <w:r w:rsidRPr="00671536">
              <w:rPr>
                <w:rFonts w:ascii="Times New (W1)" w:cs="Times New (W1)"/>
                <w:lang w:val="en-US"/>
              </w:rPr>
              <w:t>CERD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C</w:t>
            </w:r>
            <w:r w:rsidRPr="00C77A24">
              <w:rPr>
                <w:rFonts w:ascii="Times New (W1)" w:cs="Times New (W1)"/>
              </w:rPr>
              <w:t>/</w:t>
            </w:r>
            <w:r w:rsidRPr="00671536">
              <w:rPr>
                <w:rFonts w:ascii="Times New (W1)" w:cs="Times New (W1)"/>
                <w:lang w:val="en-US"/>
              </w:rPr>
              <w:t>CHE</w:t>
            </w:r>
            <w:r w:rsidRPr="00C77A24">
              <w:rPr>
                <w:rFonts w:ascii="Times New (W1)" w:cs="Times New (W1)"/>
              </w:rPr>
              <w:t>/6)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C77A24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>
              <w:rPr>
                <w:rFonts w:ascii="Times New (W1)" w:cs="Times New (W1)"/>
              </w:rPr>
              <w:t>Понедельник</w:t>
            </w:r>
            <w:r>
              <w:rPr>
                <w:rFonts w:ascii="Times New (W1)" w:cs="Times New (W1)"/>
              </w:rPr>
              <w:t xml:space="preserve">, </w:t>
            </w:r>
            <w:r w:rsidRPr="002A3CE5">
              <w:rPr>
                <w:rFonts w:ascii="Times New (W1)" w:cs="Times New (W1)"/>
              </w:rPr>
              <w:t>1</w:t>
            </w:r>
            <w:r>
              <w:rPr>
                <w:rFonts w:ascii="Times New (W1)" w:cs="Times New (W1)"/>
              </w:rPr>
              <w:t>1</w:t>
            </w:r>
            <w:r>
              <w:rPr>
                <w:rFonts w:ascii="Times New (W1)" w:cs="Times New (W1)"/>
              </w:rPr>
              <w:t> августа</w:t>
            </w:r>
            <w:r>
              <w:rPr>
                <w:rFonts w:ascii="Times New (W1)" w:cs="Times New (W1)"/>
                <w:lang w:val="en-US"/>
              </w:rPr>
              <w:t> </w:t>
            </w:r>
            <w:r w:rsidRPr="00C77A24">
              <w:rPr>
                <w:rFonts w:ascii="Times New (W1)" w:cs="Times New (W1)"/>
              </w:rPr>
              <w:t>2008</w:t>
            </w:r>
            <w:r w:rsidRPr="00C77A24">
              <w:rPr>
                <w:rFonts w:ascii="Times New (W1)" w:cs="Times New (W1)"/>
              </w:rPr>
              <w:t> года</w:t>
            </w:r>
          </w:p>
          <w:p w:rsidR="00756894" w:rsidRPr="00C77A24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93-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и</w:t>
            </w:r>
            <w:r w:rsidRPr="002A3CE5">
              <w:rPr>
                <w:rFonts w:ascii="Times New (W1)" w:cs="Times New (W1)"/>
              </w:rPr>
              <w:t xml:space="preserve"> 18</w:t>
            </w:r>
            <w:r>
              <w:rPr>
                <w:rFonts w:ascii="Times New (W1)" w:cs="Times New (W1)"/>
              </w:rPr>
              <w:t>94-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заседания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>
              <w:rPr>
                <w:rFonts w:ascii="Times New (W1)" w:cs="Times New (W1)"/>
              </w:rPr>
              <w:t>Швейцария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n-US"/>
              </w:rPr>
            </w:pPr>
            <w:r w:rsidRPr="002A3CE5">
              <w:rPr>
                <w:rFonts w:ascii="Times New (W1)" w:cs="Times New (W1)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 w:rsidRPr="002A3CE5">
              <w:rPr>
                <w:rFonts w:ascii="Times New (W1)" w:cs="Times New (W1)"/>
              </w:rPr>
              <w:t>)</w:t>
            </w:r>
          </w:p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</w:tr>
      <w:tr w:rsidR="00756894" w:rsidRPr="002C3758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Вторая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96203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Швеция</w:t>
            </w: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rFonts w:ascii="Times New (W1)" w:hAnsi="Times New Roman Bold" w:cs="Times New (W1)"/>
              </w:rPr>
            </w:pPr>
            <w:r>
              <w:t xml:space="preserve">Семнадцатый и восемнадцатый периодические доклады, подлежавшие представлению в январе 2007 года, представленные в одном документе </w:t>
            </w:r>
            <w:r w:rsidRPr="002C3758">
              <w:rPr>
                <w:rFonts w:ascii="Times New (W1)" w:hAnsi="Times New Roman Bold" w:cs="Times New (W1)"/>
              </w:rPr>
              <w:t>(</w:t>
            </w:r>
            <w:r w:rsidRPr="00671536">
              <w:rPr>
                <w:rFonts w:ascii="Times New (W1)" w:hAnsi="Times New Roman Bold" w:cs="Times New (W1)"/>
                <w:lang w:val="en-US"/>
              </w:rPr>
              <w:t>CERD</w:t>
            </w:r>
            <w:r w:rsidRPr="002C3758">
              <w:rPr>
                <w:rFonts w:ascii="Times New (W1)" w:hAnsi="Times New Roman Bold" w:cs="Times New (W1)"/>
              </w:rPr>
              <w:t>/</w:t>
            </w:r>
            <w:r w:rsidRPr="00671536">
              <w:rPr>
                <w:rFonts w:ascii="Times New (W1)" w:hAnsi="Times New Roman Bold" w:cs="Times New (W1)"/>
                <w:lang w:val="en-US"/>
              </w:rPr>
              <w:t>C</w:t>
            </w:r>
            <w:r w:rsidRPr="002C3758">
              <w:rPr>
                <w:rFonts w:ascii="Times New (W1)" w:hAnsi="Times New Roman Bold" w:cs="Times New (W1)"/>
              </w:rPr>
              <w:t>/</w:t>
            </w:r>
            <w:r w:rsidRPr="00671536">
              <w:rPr>
                <w:rFonts w:ascii="Times New (W1)" w:hAnsi="Times New Roman Bold" w:cs="Times New (W1)"/>
                <w:lang w:val="en-US"/>
              </w:rPr>
              <w:t>SWE</w:t>
            </w:r>
            <w:r w:rsidRPr="002C3758">
              <w:rPr>
                <w:rFonts w:ascii="Times New (W1)" w:hAnsi="Times New Roman Bold" w:cs="Times New (W1)"/>
              </w:rPr>
              <w:t>/18)</w:t>
            </w:r>
          </w:p>
          <w:p w:rsidR="00756894" w:rsidRPr="002C3758" w:rsidRDefault="00756894" w:rsidP="00A942DB">
            <w:pPr>
              <w:spacing w:line="22" w:lineRule="atLeast"/>
              <w:rPr>
                <w:rFonts w:ascii="Times New (W1)" w:hAnsi="Times New Roman Bold" w:cs="Times New (W1)"/>
              </w:rPr>
            </w:pPr>
          </w:p>
        </w:tc>
      </w:tr>
      <w:tr w:rsidR="00756894" w:rsidRPr="002C3758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2C3758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lang w:val="en-US"/>
              </w:rPr>
            </w:pPr>
            <w:r>
              <w:rPr>
                <w:rFonts w:ascii="Times New (W1)" w:cs="Times New (W1)"/>
              </w:rPr>
              <w:t>Вторник</w:t>
            </w:r>
            <w:r w:rsidRPr="002A3CE5">
              <w:rPr>
                <w:rFonts w:ascii="Times New (W1)" w:cs="Times New (W1)"/>
              </w:rPr>
              <w:t xml:space="preserve">, </w:t>
            </w:r>
            <w:r w:rsidRPr="002A3CE5">
              <w:t>1</w:t>
            </w:r>
            <w:r>
              <w:t>2 августа</w:t>
            </w:r>
            <w:r>
              <w:rPr>
                <w:lang w:val="en-US"/>
              </w:rPr>
              <w:t> </w:t>
            </w:r>
            <w:r>
              <w:t>2008 года</w:t>
            </w:r>
          </w:p>
          <w:p w:rsidR="00756894" w:rsidRPr="002C3758" w:rsidRDefault="00756894" w:rsidP="00A942DB">
            <w:pPr>
              <w:spacing w:line="22" w:lineRule="atLeast"/>
              <w:rPr>
                <w:rFonts w:ascii="Times New (W1)" w:cs="Times New (W1)"/>
                <w:strike/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strike/>
              </w:rPr>
            </w:pPr>
            <w:r w:rsidRPr="002A3CE5">
              <w:rPr>
                <w:rFonts w:ascii="Times New (W1)" w:cs="Times New (W1)"/>
              </w:rPr>
              <w:t>(18</w:t>
            </w:r>
            <w:r>
              <w:rPr>
                <w:rFonts w:ascii="Times New (W1)" w:cs="Times New (W1)"/>
              </w:rPr>
              <w:t>95-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заседание</w:t>
            </w:r>
            <w:r w:rsidRPr="002A3CE5">
              <w:rPr>
                <w:rFonts w:ascii="Times New (W1)" w:cs="Times New (W1)"/>
              </w:rPr>
              <w:t>)</w:t>
            </w:r>
          </w:p>
        </w:tc>
      </w:tr>
      <w:tr w:rsidR="00756894" w:rsidRPr="002A3CE5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  <w:rPr>
                <w:strike/>
              </w:rPr>
            </w:pPr>
            <w:r>
              <w:rPr>
                <w:rFonts w:ascii="Times New (W1)" w:cs="Times New (W1)"/>
              </w:rPr>
              <w:t>Первая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половина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2A3CE5" w:rsidRDefault="00756894" w:rsidP="00A942DB">
            <w:pPr>
              <w:spacing w:line="22" w:lineRule="atLeast"/>
            </w:pPr>
            <w:r>
              <w:t>Швеция</w:t>
            </w: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rFonts w:ascii="Times New (W1)" w:cs="Times New (W1)"/>
                <w:lang w:val="es-ES_tradnl"/>
              </w:rPr>
            </w:pPr>
            <w:r>
              <w:rPr>
                <w:rFonts w:ascii="Times New (W1)" w:cs="Times New (W1)"/>
                <w:lang w:val="es-ES_tradnl"/>
              </w:rPr>
              <w:t>(</w:t>
            </w:r>
            <w:r>
              <w:rPr>
                <w:rFonts w:ascii="Times New (W1)" w:cs="Times New (W1)"/>
              </w:rPr>
              <w:t>продолжение</w:t>
            </w:r>
            <w:r>
              <w:rPr>
                <w:rFonts w:ascii="Times New (W1)" w:cs="Times New (W1)"/>
                <w:lang w:val="es-ES_tradnl"/>
              </w:rPr>
              <w:t>)</w:t>
            </w:r>
          </w:p>
          <w:p w:rsidR="00756894" w:rsidRPr="002A3CE5" w:rsidRDefault="00756894" w:rsidP="00A942DB">
            <w:pPr>
              <w:spacing w:line="22" w:lineRule="atLeast"/>
              <w:rPr>
                <w:rFonts w:ascii="Times New (W1)" w:cs="Times New (W1)"/>
                <w:lang w:val="es-ES_tradnl"/>
              </w:rPr>
            </w:pPr>
          </w:p>
        </w:tc>
      </w:tr>
      <w:tr w:rsidR="00756894" w:rsidRPr="00962031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Default="00756894" w:rsidP="00A942DB">
            <w:pPr>
              <w:spacing w:line="22" w:lineRule="atLeast"/>
              <w:rPr>
                <w:lang w:val="en-US"/>
              </w:rPr>
            </w:pPr>
            <w:r>
              <w:t>Среда</w:t>
            </w:r>
            <w:r w:rsidRPr="00962031">
              <w:t>, 13</w:t>
            </w:r>
            <w:r>
              <w:t> августа</w:t>
            </w:r>
            <w:r>
              <w:rPr>
                <w:lang w:val="en-US"/>
              </w:rPr>
              <w:t> </w:t>
            </w:r>
            <w:r>
              <w:t>2008 года</w:t>
            </w:r>
          </w:p>
          <w:p w:rsidR="00756894" w:rsidRPr="002C3758" w:rsidRDefault="00756894" w:rsidP="00A942DB">
            <w:pPr>
              <w:spacing w:line="22" w:lineRule="atLeast"/>
              <w:rPr>
                <w:lang w:val="en-US"/>
              </w:rPr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962031" w:rsidRDefault="00756894" w:rsidP="00A942DB">
            <w:pPr>
              <w:spacing w:line="22" w:lineRule="atLeast"/>
            </w:pPr>
          </w:p>
        </w:tc>
        <w:tc>
          <w:tcPr>
            <w:tcW w:w="4119" w:type="dxa"/>
            <w:tcMar>
              <w:left w:w="0" w:type="dxa"/>
              <w:right w:w="0" w:type="dxa"/>
            </w:tcMar>
          </w:tcPr>
          <w:p w:rsidR="00756894" w:rsidRPr="00962031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(1897-</w:t>
            </w:r>
            <w:r>
              <w:rPr>
                <w:rFonts w:ascii="Times New (W1)" w:cs="Times New (W1)"/>
              </w:rPr>
              <w:t>е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заседание</w:t>
            </w:r>
            <w:r>
              <w:rPr>
                <w:rFonts w:ascii="Times New (W1)" w:cs="Times New (W1)"/>
              </w:rPr>
              <w:t>)</w:t>
            </w:r>
          </w:p>
        </w:tc>
      </w:tr>
      <w:tr w:rsidR="00756894" w:rsidRPr="004D306D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962031" w:rsidRDefault="00756894" w:rsidP="00A942DB">
            <w:pPr>
              <w:spacing w:line="22" w:lineRule="atLeast"/>
            </w:pPr>
            <w:r>
              <w:t>Первая половина дня</w:t>
            </w: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962031" w:rsidRDefault="00756894" w:rsidP="00A942DB">
            <w:pPr>
              <w:spacing w:line="22" w:lineRule="atLeast"/>
            </w:pPr>
          </w:p>
        </w:tc>
        <w:tc>
          <w:tcPr>
            <w:tcW w:w="4119" w:type="dxa"/>
            <w:vMerge w:val="restart"/>
            <w:tcMar>
              <w:left w:w="0" w:type="dxa"/>
              <w:right w:w="0" w:type="dxa"/>
            </w:tcMar>
          </w:tcPr>
          <w:p w:rsidR="00756894" w:rsidRPr="004D306D" w:rsidRDefault="00756894" w:rsidP="00A942DB">
            <w:pPr>
              <w:spacing w:line="22" w:lineRule="atLeast"/>
              <w:rPr>
                <w:rFonts w:ascii="Times New (W1)" w:cs="Times New (W1)"/>
              </w:rPr>
            </w:pPr>
            <w:r>
              <w:rPr>
                <w:rFonts w:ascii="Times New (W1)" w:cs="Times New (W1)"/>
              </w:rPr>
              <w:t>Меры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раннего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предупреждения</w:t>
            </w:r>
            <w:r>
              <w:rPr>
                <w:rFonts w:ascii="Times New (W1)" w:cs="Times New (W1)"/>
              </w:rPr>
              <w:t xml:space="preserve"> </w:t>
            </w:r>
            <w:r w:rsidRPr="002C3758">
              <w:rPr>
                <w:rFonts w:ascii="Times New (W1)" w:cs="Times New (W1)"/>
              </w:rPr>
              <w:t>и</w:t>
            </w:r>
            <w:r w:rsidRPr="002C3758"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процедура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незамедлительных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действий</w:t>
            </w:r>
            <w:r>
              <w:rPr>
                <w:rFonts w:ascii="Times New (W1)" w:cs="Times New (W1)"/>
              </w:rPr>
              <w:t xml:space="preserve">;  </w:t>
            </w:r>
            <w:r>
              <w:rPr>
                <w:rFonts w:ascii="Times New (W1)" w:cs="Times New (W1)"/>
              </w:rPr>
              <w:t>процедура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последующих</w:t>
            </w:r>
            <w:r>
              <w:rPr>
                <w:rFonts w:ascii="Times New (W1)" w:cs="Times New (W1)"/>
              </w:rPr>
              <w:t xml:space="preserve"> </w:t>
            </w:r>
            <w:r>
              <w:rPr>
                <w:rFonts w:ascii="Times New (W1)" w:cs="Times New (W1)"/>
              </w:rPr>
              <w:t>действий</w:t>
            </w:r>
          </w:p>
        </w:tc>
      </w:tr>
      <w:tr w:rsidR="00756894" w:rsidRPr="004D306D" w:rsidTr="00A942DB">
        <w:tblPrEx>
          <w:tblCellMar>
            <w:top w:w="0" w:type="dxa"/>
            <w:bottom w:w="0" w:type="dxa"/>
          </w:tblCellMar>
        </w:tblPrEx>
        <w:tc>
          <w:tcPr>
            <w:tcW w:w="3740" w:type="dxa"/>
            <w:tcMar>
              <w:left w:w="0" w:type="dxa"/>
              <w:right w:w="0" w:type="dxa"/>
            </w:tcMar>
          </w:tcPr>
          <w:p w:rsidR="00756894" w:rsidRPr="004D306D" w:rsidRDefault="00756894" w:rsidP="00A942DB">
            <w:pPr>
              <w:spacing w:line="22" w:lineRule="atLeast"/>
            </w:pPr>
          </w:p>
        </w:tc>
        <w:tc>
          <w:tcPr>
            <w:tcW w:w="1496" w:type="dxa"/>
            <w:tcMar>
              <w:left w:w="0" w:type="dxa"/>
              <w:right w:w="0" w:type="dxa"/>
            </w:tcMar>
          </w:tcPr>
          <w:p w:rsidR="00756894" w:rsidRPr="004D306D" w:rsidRDefault="00756894" w:rsidP="00A942DB">
            <w:pPr>
              <w:spacing w:line="22" w:lineRule="atLeast"/>
            </w:pPr>
          </w:p>
        </w:tc>
        <w:tc>
          <w:tcPr>
            <w:tcW w:w="4119" w:type="dxa"/>
            <w:vMerge/>
            <w:tcMar>
              <w:left w:w="0" w:type="dxa"/>
              <w:right w:w="0" w:type="dxa"/>
            </w:tcMar>
          </w:tcPr>
          <w:p w:rsidR="00756894" w:rsidRPr="004D306D" w:rsidRDefault="00756894" w:rsidP="00A942DB">
            <w:pPr>
              <w:spacing w:line="22" w:lineRule="atLeast"/>
              <w:rPr>
                <w:rFonts w:ascii="Times New (W1)" w:cs="Times New (W1)"/>
              </w:rPr>
            </w:pPr>
          </w:p>
        </w:tc>
      </w:tr>
    </w:tbl>
    <w:p w:rsidR="00756894" w:rsidRPr="002C3758" w:rsidRDefault="00756894" w:rsidP="00A942DB">
      <w:pPr>
        <w:rPr>
          <w:rFonts w:cs="Times New Roman Bold"/>
        </w:rPr>
      </w:pPr>
    </w:p>
    <w:p w:rsidR="00756894" w:rsidRPr="006E1B1D" w:rsidRDefault="00756894" w:rsidP="006E1B1D">
      <w:pPr>
        <w:spacing w:line="240" w:lineRule="auto"/>
        <w:rPr>
          <w:rFonts w:cs="Times New Roman Bold"/>
          <w:sz w:val="22"/>
          <w:szCs w:val="22"/>
        </w:rPr>
      </w:pPr>
      <w:r w:rsidRPr="006E1B1D">
        <w:rPr>
          <w:rFonts w:cs="Times New Roman Bold"/>
          <w:b/>
          <w:sz w:val="22"/>
          <w:szCs w:val="22"/>
          <w:vertAlign w:val="superscript"/>
        </w:rPr>
        <w:t>а</w:t>
      </w:r>
      <w:r w:rsidRPr="006E1B1D">
        <w:rPr>
          <w:rFonts w:cs="Times New Roman Bold"/>
          <w:sz w:val="22"/>
          <w:szCs w:val="22"/>
          <w:vertAlign w:val="superscript"/>
        </w:rPr>
        <w:tab/>
      </w:r>
      <w:r w:rsidRPr="006E1B1D">
        <w:rPr>
          <w:rFonts w:cs="Times New Roman Bold"/>
          <w:sz w:val="22"/>
          <w:szCs w:val="22"/>
        </w:rPr>
        <w:t>Процедура проведения обзоров (в отношении государств-участников, чрезмерно задержавших представление докладов).</w:t>
      </w:r>
    </w:p>
    <w:p w:rsidR="00756894" w:rsidRPr="006E1B1D" w:rsidRDefault="00756894" w:rsidP="00A942DB">
      <w:pPr>
        <w:rPr>
          <w:rFonts w:cs="Times New Roman Bold"/>
        </w:rPr>
      </w:pPr>
    </w:p>
    <w:p w:rsidR="006E1B1D" w:rsidRPr="006E1B1D" w:rsidRDefault="006E1B1D" w:rsidP="00A942DB">
      <w:pPr>
        <w:rPr>
          <w:rFonts w:cs="Times New Roman Bold"/>
        </w:rPr>
      </w:pPr>
    </w:p>
    <w:p w:rsidR="00756894" w:rsidRDefault="00756894" w:rsidP="00A942DB">
      <w:pPr>
        <w:jc w:val="center"/>
        <w:rPr>
          <w:rFonts w:cs="Times New Roman Bold"/>
        </w:rPr>
      </w:pPr>
      <w:r>
        <w:rPr>
          <w:rFonts w:cs="Times New Roman Bold"/>
        </w:rPr>
        <w:t>-----</w:t>
      </w:r>
    </w:p>
    <w:p w:rsidR="00756894" w:rsidRDefault="00756894" w:rsidP="00A942DB"/>
    <w:p w:rsidR="000B398A" w:rsidRDefault="000B398A" w:rsidP="000B398A">
      <w:pPr>
        <w:tabs>
          <w:tab w:val="left" w:pos="0"/>
          <w:tab w:val="left" w:pos="7086"/>
        </w:tabs>
        <w:rPr>
          <w:sz w:val="20"/>
          <w:lang w:val="en-US"/>
        </w:rPr>
      </w:pPr>
    </w:p>
    <w:sectPr w:rsidR="000B398A" w:rsidSect="00DB452D">
      <w:headerReference w:type="even" r:id="rId9"/>
      <w:headerReference w:type="default" r:id="rId10"/>
      <w:footerReference w:type="even" r:id="rId11"/>
      <w:pgSz w:w="11906" w:h="16838" w:code="9"/>
      <w:pgMar w:top="851" w:right="851" w:bottom="1701" w:left="1701" w:header="851" w:footer="851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B77" w:rsidRDefault="00B47B77">
      <w:r>
        <w:separator/>
      </w:r>
    </w:p>
  </w:endnote>
  <w:endnote w:type="continuationSeparator" w:id="0">
    <w:p w:rsidR="00B47B77" w:rsidRDefault="00B4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8B" w:rsidRDefault="0013748B">
    <w:pPr>
      <w:pStyle w:val="Footer"/>
      <w:tabs>
        <w:tab w:val="left" w:pos="623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B77" w:rsidRDefault="00B47B77">
      <w:r>
        <w:separator/>
      </w:r>
    </w:p>
  </w:footnote>
  <w:footnote w:type="continuationSeparator" w:id="0">
    <w:p w:rsidR="00B47B77" w:rsidRDefault="00B47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8B" w:rsidRDefault="0013748B">
    <w:pPr>
      <w:pStyle w:val="Header"/>
      <w:tabs>
        <w:tab w:val="left" w:pos="6237"/>
      </w:tabs>
      <w:rPr>
        <w:lang w:val="en-US"/>
      </w:rPr>
    </w:pPr>
    <w:r>
      <w:rPr>
        <w:lang w:val="en-US"/>
      </w:rPr>
      <w:t>CERD/C/73/1</w:t>
    </w:r>
  </w:p>
  <w:p w:rsidR="0013748B" w:rsidRDefault="0013748B">
    <w:pPr>
      <w:pStyle w:val="Header"/>
      <w:tabs>
        <w:tab w:val="left" w:pos="6237"/>
      </w:tabs>
      <w:rPr>
        <w:rStyle w:val="PageNumber"/>
        <w:lang w:val="en-US"/>
      </w:rPr>
    </w:pPr>
    <w:r>
      <w:rPr>
        <w:lang w:val="en-US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4BCC">
      <w:rPr>
        <w:rStyle w:val="PageNumber"/>
        <w:noProof/>
      </w:rPr>
      <w:t>4</w:t>
    </w:r>
    <w:r>
      <w:rPr>
        <w:rStyle w:val="PageNumber"/>
      </w:rPr>
      <w:fldChar w:fldCharType="end"/>
    </w:r>
  </w:p>
  <w:p w:rsidR="0013748B" w:rsidRDefault="0013748B">
    <w:pPr>
      <w:pStyle w:val="Header"/>
      <w:tabs>
        <w:tab w:val="left" w:pos="6237"/>
      </w:tabs>
      <w:rPr>
        <w:rStyle w:val="PageNumber"/>
        <w:lang w:val="en-US"/>
      </w:rPr>
    </w:pPr>
  </w:p>
  <w:p w:rsidR="0013748B" w:rsidRDefault="0013748B">
    <w:pPr>
      <w:pStyle w:val="Header"/>
      <w:tabs>
        <w:tab w:val="left" w:pos="6237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48B" w:rsidRDefault="0013748B" w:rsidP="00DB452D">
    <w:pPr>
      <w:pStyle w:val="Header"/>
      <w:tabs>
        <w:tab w:val="left" w:pos="7230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CERD/C/73/1</w:t>
    </w:r>
  </w:p>
  <w:p w:rsidR="0013748B" w:rsidRDefault="0013748B" w:rsidP="00DB452D">
    <w:pPr>
      <w:pStyle w:val="Header"/>
      <w:tabs>
        <w:tab w:val="left" w:pos="7230"/>
      </w:tabs>
      <w:rPr>
        <w:rStyle w:val="PageNumber"/>
        <w:lang w:val="en-US"/>
      </w:rPr>
    </w:pP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4BCC">
      <w:rPr>
        <w:rStyle w:val="PageNumber"/>
        <w:noProof/>
      </w:rPr>
      <w:t>5</w:t>
    </w:r>
    <w:r>
      <w:rPr>
        <w:rStyle w:val="PageNumber"/>
      </w:rPr>
      <w:fldChar w:fldCharType="end"/>
    </w:r>
  </w:p>
  <w:p w:rsidR="0013748B" w:rsidRDefault="0013748B">
    <w:pPr>
      <w:pStyle w:val="Header"/>
      <w:tabs>
        <w:tab w:val="left" w:pos="6237"/>
      </w:tabs>
      <w:rPr>
        <w:rStyle w:val="PageNumber"/>
        <w:lang w:val="en-US"/>
      </w:rPr>
    </w:pPr>
  </w:p>
  <w:p w:rsidR="0013748B" w:rsidRDefault="0013748B">
    <w:pPr>
      <w:pStyle w:val="Header"/>
      <w:tabs>
        <w:tab w:val="left" w:pos="623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BE4B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CB000F"/>
    <w:multiLevelType w:val="singleLevel"/>
    <w:tmpl w:val="C5EC9460"/>
    <w:lvl w:ilvl="0">
      <w:start w:val="1"/>
      <w:numFmt w:val="bullet"/>
      <w:pStyle w:val="List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mirrorMargin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5590"/>
    <w:rsid w:val="00022436"/>
    <w:rsid w:val="000B398A"/>
    <w:rsid w:val="0013748B"/>
    <w:rsid w:val="002E18F7"/>
    <w:rsid w:val="00447CF7"/>
    <w:rsid w:val="004F2906"/>
    <w:rsid w:val="00500D73"/>
    <w:rsid w:val="00666876"/>
    <w:rsid w:val="006A0CA0"/>
    <w:rsid w:val="006C536F"/>
    <w:rsid w:val="006C5EF2"/>
    <w:rsid w:val="006E1B1D"/>
    <w:rsid w:val="00756894"/>
    <w:rsid w:val="00794BCC"/>
    <w:rsid w:val="00796B75"/>
    <w:rsid w:val="007A030C"/>
    <w:rsid w:val="00805590"/>
    <w:rsid w:val="008E307C"/>
    <w:rsid w:val="00941E74"/>
    <w:rsid w:val="00A86531"/>
    <w:rsid w:val="00A942DB"/>
    <w:rsid w:val="00B47B77"/>
    <w:rsid w:val="00CD5267"/>
    <w:rsid w:val="00D6286E"/>
    <w:rsid w:val="00DB452D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ООН"/>
    <w:qFormat/>
    <w:pPr>
      <w:tabs>
        <w:tab w:val="left" w:pos="567"/>
        <w:tab w:val="left" w:pos="1134"/>
        <w:tab w:val="left" w:pos="1701"/>
        <w:tab w:val="left" w:pos="2268"/>
        <w:tab w:val="left" w:pos="6237"/>
      </w:tabs>
      <w:spacing w:line="288" w:lineRule="auto"/>
    </w:pPr>
    <w:rPr>
      <w:sz w:val="24"/>
      <w:lang w:val="ru-R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outlineLvl w:val="5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pPr>
      <w:spacing w:line="240" w:lineRule="auto"/>
    </w:pPr>
  </w:style>
  <w:style w:type="paragraph" w:styleId="EndnoteText">
    <w:name w:val="endnote text"/>
    <w:basedOn w:val="Normal"/>
    <w:semiHidden/>
    <w:pPr>
      <w:spacing w:line="240" w:lineRule="auto"/>
    </w:pPr>
  </w:style>
  <w:style w:type="character" w:styleId="EndnoteReference">
    <w:name w:val="end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character" w:styleId="FootnoteReference">
    <w:name w:val="foot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paragraph" w:customStyle="1" w:styleId="1">
    <w:name w:val="текст 1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customStyle="1" w:styleId="2">
    <w:name w:val="текст 2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styleId="Header">
    <w:name w:val="header"/>
    <w:basedOn w:val="Normal"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Footer">
    <w:name w:val="footer"/>
    <w:basedOn w:val="Normal"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Subtitle">
    <w:name w:val="Subtitle"/>
    <w:basedOn w:val="Normal"/>
    <w:qFormat/>
    <w:pPr>
      <w:jc w:val="center"/>
    </w:pPr>
    <w:rPr>
      <w:u w:val="single"/>
    </w:rPr>
  </w:style>
  <w:style w:type="paragraph" w:customStyle="1" w:styleId="a">
    <w:name w:val="название"/>
    <w:basedOn w:val="Normal"/>
    <w:pPr>
      <w:widowControl w:val="0"/>
      <w:tabs>
        <w:tab w:val="clear" w:pos="567"/>
        <w:tab w:val="clear" w:pos="1134"/>
        <w:tab w:val="clear" w:pos="1701"/>
        <w:tab w:val="clear" w:pos="2268"/>
        <w:tab w:val="clear" w:pos="6237"/>
      </w:tabs>
      <w:spacing w:line="240" w:lineRule="auto"/>
    </w:pPr>
    <w:rPr>
      <w:rFonts w:ascii="Courier" w:hAnsi="Courier"/>
      <w:snapToGrid w:val="0"/>
      <w:lang w:eastAsia="ru-RU"/>
    </w:rPr>
  </w:style>
  <w:style w:type="paragraph" w:customStyle="1" w:styleId="10">
    <w:name w:val="Заголовок 10"/>
    <w:basedOn w:val="Title"/>
  </w:style>
  <w:style w:type="paragraph" w:customStyle="1" w:styleId="11">
    <w:name w:val="Заголовок 11"/>
    <w:basedOn w:val="Subtitle"/>
  </w:style>
  <w:style w:type="paragraph" w:customStyle="1" w:styleId="12">
    <w:name w:val="Заголовок 12"/>
    <w:basedOn w:val="Normal"/>
    <w:pPr>
      <w:jc w:val="center"/>
    </w:pPr>
    <w:rPr>
      <w:i/>
    </w:rPr>
  </w:style>
  <w:style w:type="paragraph" w:customStyle="1" w:styleId="13">
    <w:name w:val="Заголовок 13"/>
    <w:basedOn w:val="Normal"/>
    <w:pPr>
      <w:jc w:val="center"/>
    </w:pPr>
    <w:rPr>
      <w:b/>
      <w:i/>
    </w:rPr>
  </w:style>
  <w:style w:type="paragraph" w:customStyle="1" w:styleId="14">
    <w:name w:val="Заголовок 14"/>
    <w:basedOn w:val="Normal"/>
    <w:pPr>
      <w:jc w:val="center"/>
    </w:pPr>
    <w:rPr>
      <w:b/>
      <w:u w:val="single"/>
    </w:rPr>
  </w:style>
  <w:style w:type="paragraph" w:customStyle="1" w:styleId="15">
    <w:name w:val="Заголовок 15"/>
    <w:basedOn w:val="Normal"/>
    <w:pPr>
      <w:jc w:val="center"/>
    </w:pPr>
    <w:rPr>
      <w:i/>
      <w:u w:val="single"/>
    </w:rPr>
  </w:style>
  <w:style w:type="paragraph" w:customStyle="1" w:styleId="16">
    <w:name w:val="Заголовок 16"/>
    <w:basedOn w:val="Normal"/>
    <w:pPr>
      <w:jc w:val="center"/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Word2003\CE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CERD</Template>
  <TotalTime>0</TotalTime>
  <Pages>1</Pages>
  <Words>1636</Words>
  <Characters>9330</Characters>
  <Application>Microsoft Office Word</Application>
  <DocSecurity>4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42678.01</vt:lpstr>
    </vt:vector>
  </TitlesOfParts>
  <Company> </Company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42678.01</dc:title>
  <dc:subject/>
  <dc:creator>Екатерина Салынская</dc:creator>
  <cp:keywords/>
  <dc:description/>
  <cp:lastModifiedBy>ирина сафонова</cp:lastModifiedBy>
  <cp:revision>4</cp:revision>
  <cp:lastPrinted>2008-06-30T11:21:00Z</cp:lastPrinted>
  <dcterms:created xsi:type="dcterms:W3CDTF">2008-06-30T11:21:00Z</dcterms:created>
  <dcterms:modified xsi:type="dcterms:W3CDTF">2008-06-30T11:21:00Z</dcterms:modified>
</cp:coreProperties>
</file>